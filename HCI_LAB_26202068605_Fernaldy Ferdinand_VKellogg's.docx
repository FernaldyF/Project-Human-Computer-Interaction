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6EF3" w14:textId="065DBAFF" w:rsidR="009239BC" w:rsidRDefault="009239BC"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NAMA: FERNALDY FERDINAND</w:t>
      </w:r>
      <w:r>
        <w:rPr>
          <w:rFonts w:ascii="Times New Roman" w:hAnsi="Times New Roman" w:cs="Times New Roman"/>
          <w:color w:val="auto"/>
          <w:sz w:val="24"/>
          <w:szCs w:val="24"/>
          <w:lang w:val="id-ID"/>
        </w:rPr>
        <w:br/>
        <w:t>NIM: 2602068605 – LA09</w:t>
      </w:r>
    </w:p>
    <w:p w14:paraId="74476FF3" w14:textId="0E8E45DE" w:rsidR="00807139" w:rsidRPr="00807139" w:rsidRDefault="00807139" w:rsidP="00807139">
      <w:pPr>
        <w:rPr>
          <w:lang w:val="id-ID"/>
        </w:rPr>
      </w:pPr>
      <w:r>
        <w:rPr>
          <w:lang w:val="id-ID"/>
        </w:rPr>
        <w:t xml:space="preserve">LINK FIGMA: </w:t>
      </w:r>
      <w:hyperlink r:id="rId8" w:history="1">
        <w:r w:rsidRPr="00E55816">
          <w:rPr>
            <w:rStyle w:val="Hyperlink"/>
            <w:lang w:val="id-ID"/>
          </w:rPr>
          <w:t>https://www.figma.com/design/Zq5iFmESsaDQKDVTasRmud/VKellogg%E2%80%99s?node-id=269-1249&amp;t=sEmlWZkm1i7oEEbQ-1</w:t>
        </w:r>
      </w:hyperlink>
      <w:r>
        <w:rPr>
          <w:lang w:val="id-ID"/>
        </w:rPr>
        <w:t xml:space="preserve"> </w:t>
      </w:r>
    </w:p>
    <w:p w14:paraId="57C1234A" w14:textId="77777777" w:rsidR="009239BC" w:rsidRDefault="009239BC" w:rsidP="005B66A9">
      <w:pPr>
        <w:pStyle w:val="Heading2"/>
        <w:spacing w:before="0"/>
        <w:rPr>
          <w:rFonts w:ascii="Times New Roman" w:hAnsi="Times New Roman" w:cs="Times New Roman"/>
          <w:color w:val="auto"/>
          <w:sz w:val="24"/>
          <w:szCs w:val="24"/>
          <w:lang w:val="id-ID"/>
        </w:rPr>
      </w:pPr>
    </w:p>
    <w:p w14:paraId="35780AD8" w14:textId="38CE2729"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583D9989" w:rsidR="00AE480A" w:rsidRPr="005A2EBA" w:rsidRDefault="005A2EBA" w:rsidP="00AE480A">
      <w:pPr>
        <w:spacing w:after="240" w:line="360" w:lineRule="auto"/>
        <w:jc w:val="center"/>
        <w:rPr>
          <w:b/>
          <w:bCs/>
          <w:sz w:val="32"/>
          <w:szCs w:val="32"/>
        </w:rPr>
      </w:pPr>
      <w:r w:rsidRPr="005A2EBA">
        <w:rPr>
          <w:b/>
          <w:bCs/>
          <w:sz w:val="32"/>
          <w:szCs w:val="32"/>
        </w:rPr>
        <w:t>VKellogg’s</w:t>
      </w:r>
    </w:p>
    <w:p w14:paraId="50821068" w14:textId="568067DB" w:rsidR="00AE480A" w:rsidRDefault="00C53C92" w:rsidP="00C53C92">
      <w:pPr>
        <w:spacing w:line="360" w:lineRule="auto"/>
        <w:ind w:firstLine="720"/>
        <w:jc w:val="both"/>
        <w:rPr>
          <w:color w:val="000000"/>
          <w:shd w:val="clear" w:color="auto" w:fill="FFFFFF"/>
        </w:rPr>
      </w:pPr>
      <w:r>
        <w:rPr>
          <w:b/>
          <w:bCs/>
          <w:color w:val="000000"/>
          <w:shd w:val="clear" w:color="auto" w:fill="FFFFFF"/>
        </w:rPr>
        <w:t>V</w:t>
      </w:r>
      <w:r w:rsidR="005A2EBA" w:rsidRPr="005A2EBA">
        <w:rPr>
          <w:b/>
          <w:bCs/>
          <w:color w:val="000000"/>
          <w:shd w:val="clear" w:color="auto" w:fill="FFFFFF"/>
        </w:rPr>
        <w:t>Kellogg’s</w:t>
      </w:r>
      <w:r w:rsidR="005A2EBA">
        <w:rPr>
          <w:color w:val="000000"/>
          <w:shd w:val="clear" w:color="auto" w:fill="FFFFFF"/>
        </w:rPr>
        <w:t xml:space="preserve"> </w:t>
      </w:r>
      <w:r w:rsidR="005A2EBA" w:rsidRPr="005A2EBA">
        <w:rPr>
          <w:color w:val="000000"/>
          <w:shd w:val="clear" w:color="auto" w:fill="FFFFFF"/>
        </w:rPr>
        <w:t xml:space="preserve">is a multinational company renowned for its production of breakfast foods and snacks. Founded by Will Keith Kellogg in 1906, the company is headquartered in Battle Creek, Michigan, United States. </w:t>
      </w:r>
      <w:r w:rsidR="005A2EBA" w:rsidRPr="005A2EBA">
        <w:rPr>
          <w:b/>
          <w:bCs/>
          <w:color w:val="000000"/>
          <w:shd w:val="clear" w:color="auto" w:fill="FFFFFF"/>
        </w:rPr>
        <w:t>VKellogg's</w:t>
      </w:r>
      <w:r w:rsidR="005A2EBA" w:rsidRPr="005A2EBA">
        <w:rPr>
          <w:color w:val="000000"/>
          <w:shd w:val="clear" w:color="auto" w:fill="FFFFFF"/>
        </w:rPr>
        <w:t xml:space="preserve"> is well-known as one of the major cereal manufacturers worldwide and boasts a long history of food product innovation.</w:t>
      </w:r>
    </w:p>
    <w:p w14:paraId="03C6CDCF" w14:textId="77777777" w:rsidR="005A2EBA" w:rsidRDefault="005A2EBA" w:rsidP="00AE480A">
      <w:pPr>
        <w:spacing w:line="360" w:lineRule="auto"/>
        <w:ind w:firstLine="720"/>
        <w:jc w:val="both"/>
        <w:rPr>
          <w:color w:val="000000"/>
          <w:shd w:val="clear" w:color="auto" w:fill="FFFFFF"/>
        </w:rPr>
      </w:pPr>
    </w:p>
    <w:p w14:paraId="28BC4CA9" w14:textId="27D7F525" w:rsidR="00AE480A" w:rsidRPr="005A2EBA" w:rsidRDefault="005A2EBA" w:rsidP="00AE480A">
      <w:pPr>
        <w:spacing w:line="360" w:lineRule="auto"/>
        <w:ind w:firstLine="720"/>
        <w:jc w:val="both"/>
        <w:rPr>
          <w:color w:val="000000"/>
          <w:shd w:val="clear" w:color="auto" w:fill="FFFFFF"/>
        </w:rPr>
      </w:pPr>
      <w:r w:rsidRPr="005A2EBA">
        <w:rPr>
          <w:b/>
          <w:bCs/>
          <w:color w:val="000000"/>
          <w:shd w:val="clear" w:color="auto" w:fill="FFFFFF"/>
        </w:rPr>
        <w:t>VKellogg's</w:t>
      </w:r>
      <w:r w:rsidRPr="005A2EBA">
        <w:rPr>
          <w:color w:val="000000"/>
          <w:shd w:val="clear" w:color="auto" w:fill="FFFFFF"/>
        </w:rPr>
        <w:t xml:space="preserve"> is presently in the process of strategizing the development of a website showcasing its products and recipes, aiming to expand its customer base globally. Initially, </w:t>
      </w:r>
      <w:r w:rsidRPr="005A2EBA">
        <w:rPr>
          <w:b/>
          <w:bCs/>
          <w:color w:val="000000"/>
          <w:shd w:val="clear" w:color="auto" w:fill="FFFFFF"/>
        </w:rPr>
        <w:t>VKellogg's</w:t>
      </w:r>
      <w:r w:rsidRPr="005A2EBA">
        <w:rPr>
          <w:color w:val="000000"/>
          <w:shd w:val="clear" w:color="auto" w:fill="FFFFFF"/>
        </w:rPr>
        <w:t xml:space="preserve"> is focusing on crafting a </w:t>
      </w:r>
      <w:r w:rsidRPr="005A2EBA">
        <w:rPr>
          <w:b/>
          <w:bCs/>
          <w:color w:val="000000"/>
          <w:shd w:val="clear" w:color="auto" w:fill="FFFFFF"/>
        </w:rPr>
        <w:t>website prototype</w:t>
      </w:r>
      <w:r w:rsidRPr="005A2EBA">
        <w:rPr>
          <w:color w:val="000000"/>
          <w:shd w:val="clear" w:color="auto" w:fill="FFFFFF"/>
        </w:rPr>
        <w:t xml:space="preserve"> and </w:t>
      </w:r>
      <w:r w:rsidRPr="005A2EBA">
        <w:rPr>
          <w:b/>
          <w:bCs/>
          <w:color w:val="000000"/>
          <w:shd w:val="clear" w:color="auto" w:fill="FFFFFF"/>
        </w:rPr>
        <w:t>company website</w:t>
      </w:r>
      <w:r w:rsidRPr="005A2EBA">
        <w:rPr>
          <w:color w:val="000000"/>
          <w:shd w:val="clear" w:color="auto" w:fill="FFFFFF"/>
        </w:rPr>
        <w:t xml:space="preserve"> that aligns with the brand's image. The objective is to enhance customer service by providing a user-friendly online platform. </w:t>
      </w:r>
      <w:r w:rsidRPr="005A2EBA">
        <w:rPr>
          <w:b/>
          <w:bCs/>
          <w:color w:val="000000"/>
          <w:shd w:val="clear" w:color="auto" w:fill="FFFFFF"/>
        </w:rPr>
        <w:t>VKellogg's</w:t>
      </w:r>
      <w:r w:rsidRPr="005A2EBA">
        <w:rPr>
          <w:color w:val="000000"/>
          <w:shd w:val="clear" w:color="auto" w:fill="FFFFFF"/>
        </w:rPr>
        <w:t xml:space="preserve"> has chosen you as the entrusted web designer to conceptualize the website prototype and build the official company website.</w:t>
      </w:r>
    </w:p>
    <w:p w14:paraId="5DB4A527" w14:textId="77777777" w:rsidR="005A2EBA" w:rsidRDefault="005A2EBA" w:rsidP="005A2EBA">
      <w:pPr>
        <w:spacing w:line="360" w:lineRule="auto"/>
        <w:jc w:val="both"/>
        <w:rPr>
          <w:color w:val="000000"/>
          <w:shd w:val="clear" w:color="auto" w:fill="FFFFFF"/>
        </w:rPr>
      </w:pPr>
    </w:p>
    <w:p w14:paraId="3C3FB940" w14:textId="1C73391C" w:rsidR="005A2EBA" w:rsidRDefault="005A2EBA" w:rsidP="005A2EBA">
      <w:pPr>
        <w:spacing w:line="360" w:lineRule="auto"/>
        <w:jc w:val="both"/>
      </w:pPr>
      <w:r>
        <w:t xml:space="preserve">The </w:t>
      </w:r>
      <w:r>
        <w:rPr>
          <w:b/>
          <w:bCs/>
        </w:rPr>
        <w:t>requirements</w:t>
      </w:r>
      <w:r>
        <w:t xml:space="preserve"> from </w:t>
      </w:r>
      <w:r>
        <w:rPr>
          <w:b/>
          <w:bCs/>
        </w:rPr>
        <w:t>VKellogg’s</w:t>
      </w:r>
      <w:r>
        <w:t xml:space="preserve"> are described below:</w:t>
      </w:r>
    </w:p>
    <w:p w14:paraId="66FBE186" w14:textId="11200073" w:rsidR="005A2EBA" w:rsidRDefault="005A2EBA" w:rsidP="005A2EBA">
      <w:pPr>
        <w:pStyle w:val="ListParagraph"/>
        <w:numPr>
          <w:ilvl w:val="3"/>
          <w:numId w:val="16"/>
        </w:numPr>
        <w:spacing w:after="160" w:line="360" w:lineRule="auto"/>
        <w:ind w:left="426" w:hanging="426"/>
        <w:jc w:val="both"/>
      </w:pPr>
      <w:r>
        <w:rPr>
          <w:b/>
          <w:bCs/>
        </w:rPr>
        <w:t>VKellogg’s</w:t>
      </w:r>
      <w:r>
        <w:t xml:space="preserve"> wants you to design the </w:t>
      </w:r>
      <w:r>
        <w:rPr>
          <w:b/>
          <w:bCs/>
        </w:rPr>
        <w:t>website prototype</w:t>
      </w:r>
      <w:r>
        <w:t xml:space="preserve"> of all </w:t>
      </w:r>
      <w:r>
        <w:rPr>
          <w:b/>
          <w:bCs/>
        </w:rPr>
        <w:t>five pages</w:t>
      </w:r>
      <w:r>
        <w:t xml:space="preserve"> before making the HTML files. The website prototype will be created using </w:t>
      </w:r>
      <w:r>
        <w:rPr>
          <w:b/>
        </w:rPr>
        <w:t>Figma</w:t>
      </w:r>
      <w:r>
        <w:t xml:space="preserve">. Ensure the website prototype that you created is </w:t>
      </w:r>
      <w:r w:rsidR="00241015">
        <w:rPr>
          <w:b/>
          <w:bCs/>
        </w:rPr>
        <w:t>intentionally different</w:t>
      </w:r>
      <w:r>
        <w:t xml:space="preserve"> </w:t>
      </w:r>
      <w:r w:rsidR="00241015">
        <w:t>from</w:t>
      </w:r>
      <w:r>
        <w:t xml:space="preserve"> the website that you will make later</w:t>
      </w:r>
      <w:r w:rsidR="00241015">
        <w:t>, even if the themes are the same</w:t>
      </w:r>
      <w:r>
        <w:t>.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030CF806" w14:textId="00F54B86" w:rsidR="009239BC" w:rsidRDefault="009239BC" w:rsidP="009239BC">
      <w:pPr>
        <w:pStyle w:val="ListParagraph"/>
        <w:spacing w:after="160" w:line="360" w:lineRule="auto"/>
        <w:ind w:left="426"/>
        <w:jc w:val="both"/>
      </w:pPr>
      <w:r w:rsidRPr="009239BC">
        <w:rPr>
          <w:noProof/>
        </w:rPr>
        <w:lastRenderedPageBreak/>
        <w:drawing>
          <wp:inline distT="0" distB="0" distL="0" distR="0" wp14:anchorId="5D5EF7DE" wp14:editId="5528B5D2">
            <wp:extent cx="6280785" cy="2874645"/>
            <wp:effectExtent l="0" t="0" r="5715" b="1905"/>
            <wp:docPr id="932712371" name="Picture 1" descr="A screenshot of a mobile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12371" name="Picture 1" descr="A screenshot of a mobile phone"/>
                    <pic:cNvPicPr/>
                  </pic:nvPicPr>
                  <pic:blipFill>
                    <a:blip r:embed="rId9"/>
                    <a:stretch>
                      <a:fillRect/>
                    </a:stretch>
                  </pic:blipFill>
                  <pic:spPr>
                    <a:xfrm>
                      <a:off x="0" y="0"/>
                      <a:ext cx="6280785" cy="2874645"/>
                    </a:xfrm>
                    <a:prstGeom prst="rect">
                      <a:avLst/>
                    </a:prstGeom>
                  </pic:spPr>
                </pic:pic>
              </a:graphicData>
            </a:graphic>
          </wp:inline>
        </w:drawing>
      </w:r>
    </w:p>
    <w:p w14:paraId="4DE1041B" w14:textId="77777777" w:rsidR="005A2EBA" w:rsidRDefault="005A2EBA" w:rsidP="005A2EBA">
      <w:pPr>
        <w:pStyle w:val="ListParagraph"/>
        <w:spacing w:after="160" w:line="360" w:lineRule="auto"/>
        <w:ind w:left="426"/>
        <w:jc w:val="both"/>
      </w:pPr>
    </w:p>
    <w:p w14:paraId="04BAC17B" w14:textId="77777777" w:rsidR="009239BC" w:rsidRPr="009239BC" w:rsidRDefault="005A2EBA" w:rsidP="005A2EBA">
      <w:pPr>
        <w:pStyle w:val="ListParagraph"/>
        <w:numPr>
          <w:ilvl w:val="3"/>
          <w:numId w:val="16"/>
        </w:numPr>
        <w:spacing w:after="160" w:line="360" w:lineRule="auto"/>
        <w:ind w:left="426" w:hanging="426"/>
        <w:jc w:val="both"/>
      </w:pPr>
      <w:r>
        <w:rPr>
          <w:b/>
          <w:bCs/>
        </w:rPr>
        <w:t>VKellogg’s</w:t>
      </w:r>
      <w:r>
        <w:t xml:space="preserve"> Shop wants you to build the </w:t>
      </w:r>
      <w:r>
        <w:rPr>
          <w:b/>
          <w:bCs/>
        </w:rPr>
        <w:t>website attractive</w:t>
      </w:r>
      <w:r>
        <w:t xml:space="preserve">, </w:t>
      </w:r>
      <w:r>
        <w:rPr>
          <w:b/>
          <w:bCs/>
        </w:rPr>
        <w:t>appealing</w:t>
      </w:r>
      <w:r>
        <w:t>,</w:t>
      </w:r>
      <w:r>
        <w:rPr>
          <w:b/>
          <w:bCs/>
        </w:rPr>
        <w:t xml:space="preserve"> 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768px</w:t>
      </w:r>
      <w:r>
        <w:t xml:space="preserve"> screen width.</w:t>
      </w:r>
      <w:r>
        <w:rPr>
          <w:b/>
        </w:rPr>
        <w:t xml:space="preserve"> </w:t>
      </w:r>
    </w:p>
    <w:p w14:paraId="3209DC72" w14:textId="5EE38FD9" w:rsidR="005A2EBA" w:rsidRDefault="009239BC" w:rsidP="009239BC">
      <w:pPr>
        <w:pStyle w:val="ListParagraph"/>
        <w:spacing w:after="160" w:line="360" w:lineRule="auto"/>
        <w:ind w:left="426"/>
        <w:jc w:val="both"/>
      </w:pPr>
      <w:r w:rsidRPr="009239BC">
        <w:rPr>
          <w:b/>
          <w:noProof/>
        </w:rPr>
        <w:lastRenderedPageBreak/>
        <w:drawing>
          <wp:inline distT="0" distB="0" distL="0" distR="0" wp14:anchorId="5B125797" wp14:editId="061AF1D4">
            <wp:extent cx="5972175" cy="5985459"/>
            <wp:effectExtent l="0" t="0" r="0" b="0"/>
            <wp:docPr id="118951256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2563" name="Picture 1" descr="A screenshot of a website&#10;&#10;Description automatically generated"/>
                    <pic:cNvPicPr/>
                  </pic:nvPicPr>
                  <pic:blipFill>
                    <a:blip r:embed="rId10"/>
                    <a:stretch>
                      <a:fillRect/>
                    </a:stretch>
                  </pic:blipFill>
                  <pic:spPr>
                    <a:xfrm>
                      <a:off x="0" y="0"/>
                      <a:ext cx="5977410" cy="5990706"/>
                    </a:xfrm>
                    <a:prstGeom prst="rect">
                      <a:avLst/>
                    </a:prstGeom>
                  </pic:spPr>
                </pic:pic>
              </a:graphicData>
            </a:graphic>
          </wp:inline>
        </w:drawing>
      </w:r>
      <w:r w:rsidR="005A2EBA">
        <w:rPr>
          <w:b/>
        </w:rPr>
        <w:br/>
      </w:r>
    </w:p>
    <w:p w14:paraId="0FF25E0E" w14:textId="77777777" w:rsidR="009239BC" w:rsidRDefault="009239BC" w:rsidP="009239BC">
      <w:pPr>
        <w:pStyle w:val="ListParagraph"/>
        <w:spacing w:after="160" w:line="360" w:lineRule="auto"/>
        <w:ind w:left="426"/>
        <w:jc w:val="both"/>
      </w:pPr>
    </w:p>
    <w:p w14:paraId="39F7BEEA" w14:textId="77777777" w:rsidR="009239BC" w:rsidRDefault="009239BC" w:rsidP="009239BC">
      <w:pPr>
        <w:pStyle w:val="ListParagraph"/>
        <w:spacing w:after="160" w:line="360" w:lineRule="auto"/>
        <w:ind w:left="426"/>
        <w:jc w:val="both"/>
      </w:pPr>
    </w:p>
    <w:p w14:paraId="4401D32E" w14:textId="77777777" w:rsidR="009239BC" w:rsidRDefault="009239BC" w:rsidP="009239BC">
      <w:pPr>
        <w:pStyle w:val="ListParagraph"/>
        <w:spacing w:after="160" w:line="360" w:lineRule="auto"/>
        <w:ind w:left="426"/>
        <w:jc w:val="both"/>
      </w:pPr>
    </w:p>
    <w:p w14:paraId="07EEC3F9" w14:textId="77777777" w:rsidR="009239BC" w:rsidRDefault="009239BC" w:rsidP="009239BC">
      <w:pPr>
        <w:pStyle w:val="ListParagraph"/>
        <w:spacing w:after="160" w:line="360" w:lineRule="auto"/>
        <w:ind w:left="426"/>
        <w:jc w:val="both"/>
      </w:pPr>
    </w:p>
    <w:p w14:paraId="6419AD11" w14:textId="77777777" w:rsidR="009239BC" w:rsidRDefault="009239BC" w:rsidP="009239BC">
      <w:pPr>
        <w:pStyle w:val="ListParagraph"/>
        <w:spacing w:after="160" w:line="360" w:lineRule="auto"/>
        <w:ind w:left="426"/>
        <w:jc w:val="both"/>
      </w:pPr>
    </w:p>
    <w:p w14:paraId="5AF5B3BE" w14:textId="77777777" w:rsidR="009239BC" w:rsidRDefault="009239BC" w:rsidP="009239BC">
      <w:pPr>
        <w:pStyle w:val="ListParagraph"/>
        <w:spacing w:after="160" w:line="360" w:lineRule="auto"/>
        <w:ind w:left="426"/>
        <w:jc w:val="both"/>
      </w:pPr>
    </w:p>
    <w:p w14:paraId="78DA800A" w14:textId="77777777" w:rsidR="009239BC" w:rsidRDefault="009239BC" w:rsidP="009239BC">
      <w:pPr>
        <w:pStyle w:val="ListParagraph"/>
        <w:spacing w:after="160" w:line="360" w:lineRule="auto"/>
        <w:ind w:left="426"/>
        <w:jc w:val="both"/>
      </w:pPr>
    </w:p>
    <w:p w14:paraId="49CF8CB2" w14:textId="77777777" w:rsidR="009239BC" w:rsidRDefault="009239BC" w:rsidP="009239BC">
      <w:pPr>
        <w:pStyle w:val="ListParagraph"/>
        <w:spacing w:after="160" w:line="360" w:lineRule="auto"/>
        <w:ind w:left="426"/>
        <w:jc w:val="both"/>
      </w:pPr>
    </w:p>
    <w:p w14:paraId="7C83785E" w14:textId="03D2A6B1" w:rsidR="00555B4C" w:rsidRPr="00EA030E" w:rsidRDefault="00555B4C" w:rsidP="00555B4C">
      <w:pPr>
        <w:pStyle w:val="ListParagraph"/>
        <w:numPr>
          <w:ilvl w:val="3"/>
          <w:numId w:val="16"/>
        </w:numPr>
        <w:spacing w:after="160" w:line="360" w:lineRule="auto"/>
        <w:ind w:left="426" w:hanging="426"/>
        <w:jc w:val="both"/>
      </w:pPr>
      <w:r>
        <w:t xml:space="preserve">The website consists of </w:t>
      </w:r>
      <w:r>
        <w:rPr>
          <w:b/>
          <w:bCs/>
        </w:rPr>
        <w:t>five main pages</w:t>
      </w:r>
      <w:r>
        <w:t xml:space="preserve">. They are </w:t>
      </w:r>
      <w:r>
        <w:rPr>
          <w:b/>
        </w:rPr>
        <w:t>Home Page</w:t>
      </w:r>
      <w:r>
        <w:t xml:space="preserve">, </w:t>
      </w:r>
      <w:r>
        <w:rPr>
          <w:b/>
        </w:rPr>
        <w:t>Products Page</w:t>
      </w:r>
      <w:r>
        <w:t xml:space="preserve">, </w:t>
      </w:r>
      <w:r>
        <w:rPr>
          <w:b/>
          <w:bCs/>
        </w:rPr>
        <w:t>Recipes Page</w:t>
      </w:r>
      <w:r>
        <w:t xml:space="preserve"> </w:t>
      </w:r>
      <w:r>
        <w:rPr>
          <w:b/>
        </w:rPr>
        <w:t>About Us Page</w:t>
      </w:r>
      <w:r>
        <w:t xml:space="preserve">, and </w:t>
      </w:r>
      <w:r>
        <w:rPr>
          <w:b/>
        </w:rPr>
        <w:t>Contact Us Page</w:t>
      </w:r>
      <w:r>
        <w:t xml:space="preserve">. Below are the </w:t>
      </w:r>
      <w:r>
        <w:rPr>
          <w:b/>
          <w:bCs/>
        </w:rPr>
        <w:t>requirements</w:t>
      </w:r>
      <w:r>
        <w:t xml:space="preserve"> for each page:</w:t>
      </w:r>
    </w:p>
    <w:p w14:paraId="5AADAFC6" w14:textId="68FED08D" w:rsidR="00555B4C" w:rsidRDefault="00555B4C" w:rsidP="00555B4C">
      <w:pPr>
        <w:pStyle w:val="ListParagraph"/>
        <w:numPr>
          <w:ilvl w:val="0"/>
          <w:numId w:val="19"/>
        </w:numPr>
        <w:spacing w:line="360" w:lineRule="auto"/>
        <w:jc w:val="both"/>
        <w:rPr>
          <w:b/>
          <w:bCs/>
        </w:rPr>
      </w:pPr>
      <w:r w:rsidRPr="00555B4C">
        <w:rPr>
          <w:b/>
          <w:bCs/>
        </w:rPr>
        <w:t>Home Page</w:t>
      </w:r>
    </w:p>
    <w:p w14:paraId="393C03DC" w14:textId="00747460" w:rsidR="003A21B2" w:rsidRDefault="00555B4C" w:rsidP="003A21B2">
      <w:pPr>
        <w:pStyle w:val="ListParagraph"/>
        <w:spacing w:after="160" w:line="360" w:lineRule="auto"/>
        <w:ind w:left="1080"/>
        <w:jc w:val="both"/>
      </w:pPr>
      <w:r>
        <w:t xml:space="preserve">This page shows the </w:t>
      </w:r>
      <w:r w:rsidR="003A21B2">
        <w:rPr>
          <w:b/>
          <w:bCs/>
        </w:rPr>
        <w:t xml:space="preserve">VKellogg’s </w:t>
      </w:r>
      <w:r>
        <w:rPr>
          <w:b/>
          <w:bCs/>
        </w:rPr>
        <w:t>best seller</w:t>
      </w:r>
      <w:r w:rsidR="003A21B2">
        <w:rPr>
          <w:b/>
          <w:bCs/>
        </w:rPr>
        <w:t xml:space="preserve"> </w:t>
      </w:r>
      <w:r>
        <w:t>products</w:t>
      </w:r>
      <w:r w:rsidR="003A21B2">
        <w:t xml:space="preserve"> and </w:t>
      </w:r>
      <w:r w:rsidR="003A21B2">
        <w:rPr>
          <w:b/>
          <w:bCs/>
        </w:rPr>
        <w:t>VKellogg’s best recipe</w:t>
      </w:r>
      <w:r>
        <w:t xml:space="preserve">. This page also has a </w:t>
      </w:r>
      <w:r>
        <w:rPr>
          <w:b/>
          <w:bCs/>
        </w:rPr>
        <w:t>banner</w:t>
      </w:r>
      <w:r>
        <w:t xml:space="preserve"> that displays</w:t>
      </w:r>
      <w:r w:rsidR="003A21B2">
        <w:t xml:space="preserve"> </w:t>
      </w:r>
      <w:r w:rsidR="003A21B2" w:rsidRPr="003A21B2">
        <w:rPr>
          <w:b/>
          <w:bCs/>
        </w:rPr>
        <w:t>VKellogg’s</w:t>
      </w:r>
      <w:r>
        <w:t>.</w:t>
      </w:r>
    </w:p>
    <w:p w14:paraId="3EBFBF9D" w14:textId="30630665" w:rsidR="00807139" w:rsidRDefault="00807139" w:rsidP="003A21B2">
      <w:pPr>
        <w:pStyle w:val="ListParagraph"/>
        <w:spacing w:after="160" w:line="360" w:lineRule="auto"/>
        <w:ind w:left="1080"/>
        <w:jc w:val="both"/>
      </w:pPr>
      <w:r w:rsidRPr="00807139">
        <w:rPr>
          <w:noProof/>
        </w:rPr>
        <w:drawing>
          <wp:inline distT="0" distB="0" distL="0" distR="0" wp14:anchorId="61F91639" wp14:editId="1252E622">
            <wp:extent cx="4340234" cy="2305050"/>
            <wp:effectExtent l="0" t="0" r="3175" b="0"/>
            <wp:docPr id="166547054" name="Picture 1" descr="A hand pouring milk into a bowl of cer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7054" name="Picture 1" descr="A hand pouring milk into a bowl of cereal&#10;&#10;Description automatically generated"/>
                    <pic:cNvPicPr/>
                  </pic:nvPicPr>
                  <pic:blipFill>
                    <a:blip r:embed="rId11"/>
                    <a:stretch>
                      <a:fillRect/>
                    </a:stretch>
                  </pic:blipFill>
                  <pic:spPr>
                    <a:xfrm>
                      <a:off x="0" y="0"/>
                      <a:ext cx="4353412" cy="2312049"/>
                    </a:xfrm>
                    <a:prstGeom prst="rect">
                      <a:avLst/>
                    </a:prstGeom>
                  </pic:spPr>
                </pic:pic>
              </a:graphicData>
            </a:graphic>
          </wp:inline>
        </w:drawing>
      </w:r>
    </w:p>
    <w:p w14:paraId="103F411B" w14:textId="64DEAA1B" w:rsidR="009239BC" w:rsidRDefault="00886169" w:rsidP="003A21B2">
      <w:pPr>
        <w:pStyle w:val="ListParagraph"/>
        <w:spacing w:after="160" w:line="360" w:lineRule="auto"/>
        <w:ind w:left="1080"/>
        <w:jc w:val="both"/>
      </w:pPr>
      <w:r w:rsidRPr="00886169">
        <w:rPr>
          <w:noProof/>
        </w:rPr>
        <w:drawing>
          <wp:inline distT="0" distB="0" distL="0" distR="0" wp14:anchorId="0C688F0F" wp14:editId="4D30C219">
            <wp:extent cx="4305300" cy="2425349"/>
            <wp:effectExtent l="0" t="0" r="0" b="0"/>
            <wp:docPr id="1414145809"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5809" name="Picture 1" descr="A screenshot of a product&#10;&#10;Description automatically generated"/>
                    <pic:cNvPicPr/>
                  </pic:nvPicPr>
                  <pic:blipFill>
                    <a:blip r:embed="rId12"/>
                    <a:stretch>
                      <a:fillRect/>
                    </a:stretch>
                  </pic:blipFill>
                  <pic:spPr>
                    <a:xfrm>
                      <a:off x="0" y="0"/>
                      <a:ext cx="4344606" cy="2447492"/>
                    </a:xfrm>
                    <a:prstGeom prst="rect">
                      <a:avLst/>
                    </a:prstGeom>
                  </pic:spPr>
                </pic:pic>
              </a:graphicData>
            </a:graphic>
          </wp:inline>
        </w:drawing>
      </w:r>
    </w:p>
    <w:p w14:paraId="7F694BBA" w14:textId="4B39D71A" w:rsidR="00886169" w:rsidRDefault="00886169" w:rsidP="00886169">
      <w:pPr>
        <w:pStyle w:val="ListParagraph"/>
        <w:spacing w:after="160" w:line="360" w:lineRule="auto"/>
        <w:ind w:left="1080"/>
        <w:jc w:val="both"/>
      </w:pPr>
      <w:r w:rsidRPr="00886169">
        <w:rPr>
          <w:noProof/>
        </w:rPr>
        <w:drawing>
          <wp:inline distT="0" distB="0" distL="0" distR="0" wp14:anchorId="5333B9DF" wp14:editId="5B5B2ADA">
            <wp:extent cx="4320713" cy="2438400"/>
            <wp:effectExtent l="0" t="0" r="3810" b="0"/>
            <wp:docPr id="1458013579"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3579" name="Picture 1" descr="A screenshot of a recipe&#10;&#10;Description automatically generated"/>
                    <pic:cNvPicPr/>
                  </pic:nvPicPr>
                  <pic:blipFill>
                    <a:blip r:embed="rId13"/>
                    <a:stretch>
                      <a:fillRect/>
                    </a:stretch>
                  </pic:blipFill>
                  <pic:spPr>
                    <a:xfrm>
                      <a:off x="0" y="0"/>
                      <a:ext cx="4332312" cy="2444946"/>
                    </a:xfrm>
                    <a:prstGeom prst="rect">
                      <a:avLst/>
                    </a:prstGeom>
                  </pic:spPr>
                </pic:pic>
              </a:graphicData>
            </a:graphic>
          </wp:inline>
        </w:drawing>
      </w:r>
    </w:p>
    <w:p w14:paraId="1CE64280" w14:textId="2DB05C76" w:rsidR="00333E35" w:rsidRDefault="00333E35" w:rsidP="00333E35">
      <w:pPr>
        <w:spacing w:after="160" w:line="360" w:lineRule="auto"/>
        <w:jc w:val="both"/>
      </w:pPr>
      <w:r>
        <w:t>MOBILE</w:t>
      </w:r>
    </w:p>
    <w:p w14:paraId="13779AF5" w14:textId="48674731" w:rsidR="00333E35" w:rsidRDefault="00333E35" w:rsidP="00333E35">
      <w:pPr>
        <w:pStyle w:val="ListParagraph"/>
        <w:spacing w:after="160" w:line="360" w:lineRule="auto"/>
        <w:ind w:left="1080"/>
        <w:jc w:val="both"/>
      </w:pPr>
      <w:r w:rsidRPr="00333E35">
        <w:rPr>
          <w:noProof/>
        </w:rPr>
        <w:drawing>
          <wp:inline distT="0" distB="0" distL="0" distR="0" wp14:anchorId="6ACFCD00" wp14:editId="7DD64E87">
            <wp:extent cx="3573126" cy="3038475"/>
            <wp:effectExtent l="0" t="0" r="8890" b="0"/>
            <wp:docPr id="211044579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5792" name="Picture 1" descr="A screenshot of a website&#10;&#10;Description automatically generated"/>
                    <pic:cNvPicPr/>
                  </pic:nvPicPr>
                  <pic:blipFill>
                    <a:blip r:embed="rId14"/>
                    <a:stretch>
                      <a:fillRect/>
                    </a:stretch>
                  </pic:blipFill>
                  <pic:spPr>
                    <a:xfrm>
                      <a:off x="0" y="0"/>
                      <a:ext cx="3585226" cy="3048765"/>
                    </a:xfrm>
                    <a:prstGeom prst="rect">
                      <a:avLst/>
                    </a:prstGeom>
                  </pic:spPr>
                </pic:pic>
              </a:graphicData>
            </a:graphic>
          </wp:inline>
        </w:drawing>
      </w:r>
      <w:r w:rsidRPr="00333E35">
        <w:rPr>
          <w:noProof/>
        </w:rPr>
        <w:drawing>
          <wp:inline distT="0" distB="0" distL="0" distR="0" wp14:anchorId="19566F62" wp14:editId="23108BB5">
            <wp:extent cx="3120090" cy="2781300"/>
            <wp:effectExtent l="0" t="0" r="4445" b="0"/>
            <wp:docPr id="862160081"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0081" name="Picture 1" descr="A screenshot of a product&#10;&#10;Description automatically generated"/>
                    <pic:cNvPicPr/>
                  </pic:nvPicPr>
                  <pic:blipFill>
                    <a:blip r:embed="rId15"/>
                    <a:stretch>
                      <a:fillRect/>
                    </a:stretch>
                  </pic:blipFill>
                  <pic:spPr>
                    <a:xfrm>
                      <a:off x="0" y="0"/>
                      <a:ext cx="3127677" cy="2788063"/>
                    </a:xfrm>
                    <a:prstGeom prst="rect">
                      <a:avLst/>
                    </a:prstGeom>
                  </pic:spPr>
                </pic:pic>
              </a:graphicData>
            </a:graphic>
          </wp:inline>
        </w:drawing>
      </w:r>
    </w:p>
    <w:p w14:paraId="4DF2A626" w14:textId="13AB7D65" w:rsidR="00333E35" w:rsidRDefault="00333E35" w:rsidP="00886169">
      <w:pPr>
        <w:pStyle w:val="ListParagraph"/>
        <w:spacing w:after="160" w:line="360" w:lineRule="auto"/>
        <w:ind w:left="1080"/>
        <w:jc w:val="both"/>
      </w:pPr>
      <w:r w:rsidRPr="00333E35">
        <w:rPr>
          <w:noProof/>
        </w:rPr>
        <w:drawing>
          <wp:inline distT="0" distB="0" distL="0" distR="0" wp14:anchorId="34F64457" wp14:editId="4DFB7BAD">
            <wp:extent cx="3970453" cy="2039217"/>
            <wp:effectExtent l="0" t="0" r="0" b="0"/>
            <wp:docPr id="1530361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780" name="Picture 1" descr="A screenshot of a computer&#10;&#10;Description automatically generated"/>
                    <pic:cNvPicPr/>
                  </pic:nvPicPr>
                  <pic:blipFill>
                    <a:blip r:embed="rId16"/>
                    <a:stretch>
                      <a:fillRect/>
                    </a:stretch>
                  </pic:blipFill>
                  <pic:spPr>
                    <a:xfrm>
                      <a:off x="0" y="0"/>
                      <a:ext cx="4006100" cy="2057525"/>
                    </a:xfrm>
                    <a:prstGeom prst="rect">
                      <a:avLst/>
                    </a:prstGeom>
                  </pic:spPr>
                </pic:pic>
              </a:graphicData>
            </a:graphic>
          </wp:inline>
        </w:drawing>
      </w:r>
    </w:p>
    <w:p w14:paraId="62A4EB7A" w14:textId="77777777" w:rsidR="00333E35" w:rsidRDefault="00333E35" w:rsidP="00886169">
      <w:pPr>
        <w:pStyle w:val="ListParagraph"/>
        <w:spacing w:after="160" w:line="360" w:lineRule="auto"/>
        <w:ind w:left="1080"/>
        <w:jc w:val="both"/>
      </w:pPr>
    </w:p>
    <w:p w14:paraId="1E80D289" w14:textId="77777777" w:rsidR="00333E35" w:rsidRPr="00555B4C" w:rsidRDefault="00333E35" w:rsidP="00886169">
      <w:pPr>
        <w:pStyle w:val="ListParagraph"/>
        <w:spacing w:after="160" w:line="360" w:lineRule="auto"/>
        <w:ind w:left="1080"/>
        <w:jc w:val="both"/>
      </w:pPr>
    </w:p>
    <w:p w14:paraId="4B906803" w14:textId="3E807527" w:rsidR="003A21B2" w:rsidRPr="003A21B2" w:rsidRDefault="003A21B2" w:rsidP="003A21B2">
      <w:pPr>
        <w:pStyle w:val="ListParagraph"/>
        <w:numPr>
          <w:ilvl w:val="0"/>
          <w:numId w:val="19"/>
        </w:numPr>
        <w:spacing w:line="360" w:lineRule="auto"/>
        <w:jc w:val="both"/>
        <w:rPr>
          <w:b/>
          <w:bCs/>
        </w:rPr>
      </w:pPr>
      <w:r>
        <w:rPr>
          <w:b/>
          <w:bCs/>
        </w:rPr>
        <w:t>Products Page</w:t>
      </w:r>
    </w:p>
    <w:p w14:paraId="3B32E6B7" w14:textId="52A07362" w:rsidR="003A21B2" w:rsidRDefault="003A21B2" w:rsidP="00CA016D">
      <w:pPr>
        <w:pStyle w:val="ListParagraph"/>
        <w:spacing w:line="360" w:lineRule="auto"/>
        <w:ind w:left="1080"/>
        <w:jc w:val="both"/>
        <w:rPr>
          <w:bCs/>
        </w:rPr>
      </w:pPr>
      <w:r w:rsidRPr="003A21B2">
        <w:rPr>
          <w:bCs/>
        </w:rPr>
        <w:t xml:space="preserve">This page displays a list of </w:t>
      </w:r>
      <w:r w:rsidRPr="003A21B2">
        <w:rPr>
          <w:b/>
        </w:rPr>
        <w:t>products</w:t>
      </w:r>
      <w:r w:rsidRPr="003A21B2">
        <w:rPr>
          <w:bCs/>
        </w:rPr>
        <w:t xml:space="preserve"> offered by </w:t>
      </w:r>
      <w:r w:rsidRPr="003A21B2">
        <w:rPr>
          <w:b/>
        </w:rPr>
        <w:t>VKellogg's</w:t>
      </w:r>
      <w:r w:rsidRPr="003A21B2">
        <w:rPr>
          <w:bCs/>
        </w:rPr>
        <w:t xml:space="preserve">. Ensure to include </w:t>
      </w:r>
      <w:r w:rsidRPr="003A21B2">
        <w:rPr>
          <w:b/>
        </w:rPr>
        <w:t>the name and image</w:t>
      </w:r>
      <w:r w:rsidRPr="003A21B2">
        <w:rPr>
          <w:bCs/>
        </w:rPr>
        <w:t xml:space="preserve"> of each product to provide customers with a clearer understanding of the offerings, helping them make informed decisions on their purchases. Create </w:t>
      </w:r>
      <w:r w:rsidRPr="003A21B2">
        <w:rPr>
          <w:b/>
        </w:rPr>
        <w:t xml:space="preserve">two separate sections </w:t>
      </w:r>
      <w:r w:rsidRPr="003A21B2">
        <w:rPr>
          <w:bCs/>
        </w:rPr>
        <w:t xml:space="preserve">for </w:t>
      </w:r>
      <w:r w:rsidRPr="003A21B2">
        <w:rPr>
          <w:b/>
        </w:rPr>
        <w:t>kids</w:t>
      </w:r>
      <w:r w:rsidRPr="003A21B2">
        <w:rPr>
          <w:bCs/>
        </w:rPr>
        <w:t xml:space="preserve"> and </w:t>
      </w:r>
      <w:r w:rsidRPr="003A21B2">
        <w:rPr>
          <w:b/>
        </w:rPr>
        <w:t>adults</w:t>
      </w:r>
      <w:r w:rsidRPr="003A21B2">
        <w:rPr>
          <w:bCs/>
        </w:rPr>
        <w:t xml:space="preserve"> products.</w:t>
      </w:r>
      <w:r w:rsidR="001A5138">
        <w:rPr>
          <w:bCs/>
        </w:rPr>
        <w:t xml:space="preserve"> </w:t>
      </w:r>
      <w:r w:rsidR="00CA016D" w:rsidRPr="00CA016D">
        <w:rPr>
          <w:bCs/>
        </w:rPr>
        <w:t xml:space="preserve">This page also features the </w:t>
      </w:r>
      <w:r w:rsidR="00CA016D" w:rsidRPr="00CA016D">
        <w:rPr>
          <w:b/>
        </w:rPr>
        <w:t>VKellogg's brand</w:t>
      </w:r>
      <w:r w:rsidR="00CA016D" w:rsidRPr="00CA016D">
        <w:rPr>
          <w:bCs/>
        </w:rPr>
        <w:t>, providing customers with a clear identification of the products and reinforcing the brand presence.</w:t>
      </w:r>
    </w:p>
    <w:p w14:paraId="1B6C6005" w14:textId="59A96231" w:rsidR="00886169" w:rsidRDefault="00886169" w:rsidP="00CA016D">
      <w:pPr>
        <w:pStyle w:val="ListParagraph"/>
        <w:spacing w:line="360" w:lineRule="auto"/>
        <w:ind w:left="1080"/>
        <w:jc w:val="both"/>
        <w:rPr>
          <w:bCs/>
        </w:rPr>
      </w:pPr>
      <w:r w:rsidRPr="00886169">
        <w:rPr>
          <w:bCs/>
          <w:noProof/>
        </w:rPr>
        <w:drawing>
          <wp:inline distT="0" distB="0" distL="0" distR="0" wp14:anchorId="2F6DF00B" wp14:editId="6F69F658">
            <wp:extent cx="3309938" cy="1750843"/>
            <wp:effectExtent l="0" t="0" r="5080" b="1905"/>
            <wp:docPr id="3580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56819" name=""/>
                    <pic:cNvPicPr/>
                  </pic:nvPicPr>
                  <pic:blipFill>
                    <a:blip r:embed="rId17"/>
                    <a:stretch>
                      <a:fillRect/>
                    </a:stretch>
                  </pic:blipFill>
                  <pic:spPr>
                    <a:xfrm>
                      <a:off x="0" y="0"/>
                      <a:ext cx="3319686" cy="1755999"/>
                    </a:xfrm>
                    <a:prstGeom prst="rect">
                      <a:avLst/>
                    </a:prstGeom>
                  </pic:spPr>
                </pic:pic>
              </a:graphicData>
            </a:graphic>
          </wp:inline>
        </w:drawing>
      </w:r>
      <w:r w:rsidRPr="00886169">
        <w:rPr>
          <w:bCs/>
          <w:noProof/>
        </w:rPr>
        <w:drawing>
          <wp:inline distT="0" distB="0" distL="0" distR="0" wp14:anchorId="32EA4ABC" wp14:editId="6E5701F9">
            <wp:extent cx="3353818" cy="1781175"/>
            <wp:effectExtent l="0" t="0" r="0" b="0"/>
            <wp:docPr id="102288337"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337" name="Picture 1" descr="A screenshot of a product&#10;&#10;Description automatically generated"/>
                    <pic:cNvPicPr/>
                  </pic:nvPicPr>
                  <pic:blipFill>
                    <a:blip r:embed="rId18"/>
                    <a:stretch>
                      <a:fillRect/>
                    </a:stretch>
                  </pic:blipFill>
                  <pic:spPr>
                    <a:xfrm>
                      <a:off x="0" y="0"/>
                      <a:ext cx="3370503" cy="1790036"/>
                    </a:xfrm>
                    <a:prstGeom prst="rect">
                      <a:avLst/>
                    </a:prstGeom>
                  </pic:spPr>
                </pic:pic>
              </a:graphicData>
            </a:graphic>
          </wp:inline>
        </w:drawing>
      </w:r>
      <w:r w:rsidR="00807139" w:rsidRPr="00807139">
        <w:rPr>
          <w:bCs/>
          <w:noProof/>
        </w:rPr>
        <w:drawing>
          <wp:inline distT="0" distB="0" distL="0" distR="0" wp14:anchorId="5228E112" wp14:editId="21B7ADE1">
            <wp:extent cx="3343275" cy="1570064"/>
            <wp:effectExtent l="0" t="0" r="0" b="0"/>
            <wp:docPr id="1626790780" name="Picture 1" descr="A screenshot of a foo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0780" name="Picture 1" descr="A screenshot of a food box&#10;&#10;Description automatically generated"/>
                    <pic:cNvPicPr/>
                  </pic:nvPicPr>
                  <pic:blipFill>
                    <a:blip r:embed="rId19"/>
                    <a:stretch>
                      <a:fillRect/>
                    </a:stretch>
                  </pic:blipFill>
                  <pic:spPr>
                    <a:xfrm>
                      <a:off x="0" y="0"/>
                      <a:ext cx="3365843" cy="1580662"/>
                    </a:xfrm>
                    <a:prstGeom prst="rect">
                      <a:avLst/>
                    </a:prstGeom>
                  </pic:spPr>
                </pic:pic>
              </a:graphicData>
            </a:graphic>
          </wp:inline>
        </w:drawing>
      </w:r>
    </w:p>
    <w:p w14:paraId="08646565" w14:textId="77777777" w:rsidR="00333E35" w:rsidRDefault="00333E35" w:rsidP="00CA016D">
      <w:pPr>
        <w:pStyle w:val="ListParagraph"/>
        <w:spacing w:line="360" w:lineRule="auto"/>
        <w:ind w:left="1080"/>
        <w:jc w:val="both"/>
        <w:rPr>
          <w:bCs/>
        </w:rPr>
      </w:pPr>
    </w:p>
    <w:p w14:paraId="257DD820" w14:textId="77777777" w:rsidR="00333E35" w:rsidRDefault="00333E35" w:rsidP="00CA016D">
      <w:pPr>
        <w:pStyle w:val="ListParagraph"/>
        <w:spacing w:line="360" w:lineRule="auto"/>
        <w:ind w:left="1080"/>
        <w:jc w:val="both"/>
        <w:rPr>
          <w:bCs/>
        </w:rPr>
      </w:pPr>
    </w:p>
    <w:p w14:paraId="0A6CA809" w14:textId="77777777" w:rsidR="00333E35" w:rsidRDefault="00333E35" w:rsidP="00CA016D">
      <w:pPr>
        <w:pStyle w:val="ListParagraph"/>
        <w:spacing w:line="360" w:lineRule="auto"/>
        <w:ind w:left="1080"/>
        <w:jc w:val="both"/>
        <w:rPr>
          <w:bCs/>
        </w:rPr>
      </w:pPr>
    </w:p>
    <w:p w14:paraId="4224CEED" w14:textId="77777777" w:rsidR="00333E35" w:rsidRDefault="00333E35" w:rsidP="00CA016D">
      <w:pPr>
        <w:pStyle w:val="ListParagraph"/>
        <w:spacing w:line="360" w:lineRule="auto"/>
        <w:ind w:left="1080"/>
        <w:jc w:val="both"/>
        <w:rPr>
          <w:bCs/>
        </w:rPr>
      </w:pPr>
    </w:p>
    <w:p w14:paraId="738432C6" w14:textId="77777777" w:rsidR="00333E35" w:rsidRDefault="00333E35" w:rsidP="00CA016D">
      <w:pPr>
        <w:pStyle w:val="ListParagraph"/>
        <w:spacing w:line="360" w:lineRule="auto"/>
        <w:ind w:left="1080"/>
        <w:jc w:val="both"/>
        <w:rPr>
          <w:bCs/>
        </w:rPr>
      </w:pPr>
    </w:p>
    <w:p w14:paraId="68C4289D" w14:textId="6EBAC72C" w:rsidR="00333E35" w:rsidRDefault="00333E35" w:rsidP="00333E35">
      <w:pPr>
        <w:spacing w:line="360" w:lineRule="auto"/>
        <w:jc w:val="both"/>
        <w:rPr>
          <w:bCs/>
        </w:rPr>
      </w:pPr>
      <w:r w:rsidRPr="00333E35">
        <w:rPr>
          <w:bCs/>
        </w:rPr>
        <w:t>MOBILE</w:t>
      </w:r>
    </w:p>
    <w:p w14:paraId="5054B199" w14:textId="74D71EDA" w:rsidR="00333E35" w:rsidRPr="00333E35" w:rsidRDefault="00333E35" w:rsidP="00333E35">
      <w:pPr>
        <w:spacing w:line="360" w:lineRule="auto"/>
        <w:jc w:val="both"/>
        <w:rPr>
          <w:bCs/>
        </w:rPr>
      </w:pPr>
      <w:r>
        <w:rPr>
          <w:bCs/>
        </w:rPr>
        <w:tab/>
      </w:r>
      <w:r w:rsidR="003D6294" w:rsidRPr="003D6294">
        <w:rPr>
          <w:bCs/>
          <w:noProof/>
        </w:rPr>
        <w:drawing>
          <wp:inline distT="0" distB="0" distL="0" distR="0" wp14:anchorId="7874F01F" wp14:editId="23EDCCD0">
            <wp:extent cx="3252788" cy="2944643"/>
            <wp:effectExtent l="0" t="0" r="5080" b="8255"/>
            <wp:docPr id="556334494"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4494" name="Picture 1" descr="A screenshot of a recipe&#10;&#10;Description automatically generated"/>
                    <pic:cNvPicPr/>
                  </pic:nvPicPr>
                  <pic:blipFill>
                    <a:blip r:embed="rId20"/>
                    <a:stretch>
                      <a:fillRect/>
                    </a:stretch>
                  </pic:blipFill>
                  <pic:spPr>
                    <a:xfrm>
                      <a:off x="0" y="0"/>
                      <a:ext cx="3262891" cy="2953789"/>
                    </a:xfrm>
                    <a:prstGeom prst="rect">
                      <a:avLst/>
                    </a:prstGeom>
                  </pic:spPr>
                </pic:pic>
              </a:graphicData>
            </a:graphic>
          </wp:inline>
        </w:drawing>
      </w:r>
    </w:p>
    <w:p w14:paraId="55EE631F" w14:textId="1FC27E16" w:rsidR="00CA016D" w:rsidRPr="00CA016D" w:rsidRDefault="001A5138" w:rsidP="00CA016D">
      <w:pPr>
        <w:pStyle w:val="ListParagraph"/>
        <w:numPr>
          <w:ilvl w:val="0"/>
          <w:numId w:val="19"/>
        </w:numPr>
        <w:spacing w:line="360" w:lineRule="auto"/>
        <w:jc w:val="both"/>
        <w:rPr>
          <w:b/>
          <w:bCs/>
        </w:rPr>
      </w:pPr>
      <w:r>
        <w:rPr>
          <w:b/>
          <w:bCs/>
        </w:rPr>
        <w:t>Recipes Page</w:t>
      </w:r>
    </w:p>
    <w:p w14:paraId="616FA62F" w14:textId="12088F9E" w:rsidR="001A5138" w:rsidRDefault="00CA016D" w:rsidP="00CA016D">
      <w:pPr>
        <w:pStyle w:val="ListParagraph"/>
        <w:spacing w:line="360" w:lineRule="auto"/>
        <w:ind w:left="1080"/>
        <w:jc w:val="both"/>
        <w:rPr>
          <w:b/>
          <w:bCs/>
        </w:rPr>
      </w:pPr>
      <w:r>
        <w:t xml:space="preserve">This page displays a list of all the </w:t>
      </w:r>
      <w:r w:rsidRPr="00CA016D">
        <w:rPr>
          <w:b/>
          <w:bCs/>
        </w:rPr>
        <w:t>recipes</w:t>
      </w:r>
      <w:r>
        <w:t xml:space="preserve"> provided by </w:t>
      </w:r>
      <w:r w:rsidRPr="00CA016D">
        <w:rPr>
          <w:b/>
          <w:bCs/>
        </w:rPr>
        <w:t>VKellogg’s</w:t>
      </w:r>
      <w:r>
        <w:t xml:space="preserve">. From tempting breakfast options to tasty snacks and satisfying meals, the variety of culinary creations highlights </w:t>
      </w:r>
      <w:r w:rsidRPr="00BC4804">
        <w:rPr>
          <w:b/>
          <w:bCs/>
        </w:rPr>
        <w:t>VKellogg's</w:t>
      </w:r>
      <w:r>
        <w:t xml:space="preserve"> dedication to offering a diverse and enjoyable culinary experience. Each recipe includes </w:t>
      </w:r>
      <w:r w:rsidRPr="00BC4804">
        <w:rPr>
          <w:b/>
          <w:bCs/>
        </w:rPr>
        <w:t>serving</w:t>
      </w:r>
      <w:r>
        <w:t xml:space="preserve"> </w:t>
      </w:r>
      <w:r w:rsidRPr="00BC4804">
        <w:rPr>
          <w:b/>
          <w:bCs/>
        </w:rPr>
        <w:t>sizes</w:t>
      </w:r>
      <w:r>
        <w:t xml:space="preserve"> and </w:t>
      </w:r>
      <w:r w:rsidRPr="00BC4804">
        <w:rPr>
          <w:b/>
          <w:bCs/>
        </w:rPr>
        <w:t>preparation</w:t>
      </w:r>
      <w:r>
        <w:t xml:space="preserve"> </w:t>
      </w:r>
      <w:r w:rsidRPr="00BC4804">
        <w:rPr>
          <w:b/>
          <w:bCs/>
        </w:rPr>
        <w:t>time</w:t>
      </w:r>
      <w:r w:rsidR="00BC4804">
        <w:rPr>
          <w:b/>
          <w:bCs/>
        </w:rPr>
        <w:t xml:space="preserve">. </w:t>
      </w:r>
    </w:p>
    <w:p w14:paraId="45998C09" w14:textId="0C7E214A" w:rsidR="00807139" w:rsidRPr="001A5138" w:rsidRDefault="00807139" w:rsidP="00CA016D">
      <w:pPr>
        <w:pStyle w:val="ListParagraph"/>
        <w:spacing w:line="360" w:lineRule="auto"/>
        <w:ind w:left="1080"/>
        <w:jc w:val="both"/>
      </w:pPr>
      <w:r w:rsidRPr="00807139">
        <w:rPr>
          <w:noProof/>
        </w:rPr>
        <w:drawing>
          <wp:inline distT="0" distB="0" distL="0" distR="0" wp14:anchorId="5DCFC329" wp14:editId="70DBBE8E">
            <wp:extent cx="4606427" cy="2443162"/>
            <wp:effectExtent l="0" t="0" r="3810" b="0"/>
            <wp:docPr id="1668451585" name="Picture 1" descr="A screenshot of a food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51585" name="Picture 1" descr="A screenshot of a food menu&#10;&#10;Description automatically generated"/>
                    <pic:cNvPicPr/>
                  </pic:nvPicPr>
                  <pic:blipFill>
                    <a:blip r:embed="rId21"/>
                    <a:stretch>
                      <a:fillRect/>
                    </a:stretch>
                  </pic:blipFill>
                  <pic:spPr>
                    <a:xfrm>
                      <a:off x="0" y="0"/>
                      <a:ext cx="4615656" cy="2448057"/>
                    </a:xfrm>
                    <a:prstGeom prst="rect">
                      <a:avLst/>
                    </a:prstGeom>
                  </pic:spPr>
                </pic:pic>
              </a:graphicData>
            </a:graphic>
          </wp:inline>
        </w:drawing>
      </w:r>
    </w:p>
    <w:p w14:paraId="2AED313E" w14:textId="0A4E0A87" w:rsidR="001A5138" w:rsidRDefault="00BC4804" w:rsidP="003A21B2">
      <w:pPr>
        <w:pStyle w:val="ListParagraph"/>
        <w:numPr>
          <w:ilvl w:val="0"/>
          <w:numId w:val="19"/>
        </w:numPr>
        <w:spacing w:line="360" w:lineRule="auto"/>
        <w:jc w:val="both"/>
        <w:rPr>
          <w:b/>
          <w:bCs/>
        </w:rPr>
      </w:pPr>
      <w:r>
        <w:rPr>
          <w:b/>
          <w:bCs/>
        </w:rPr>
        <w:t>About Us Page</w:t>
      </w:r>
    </w:p>
    <w:p w14:paraId="47DAE9D9" w14:textId="2F80E18B" w:rsidR="00BC4804" w:rsidRDefault="00BC4804" w:rsidP="00BC4804">
      <w:pPr>
        <w:pStyle w:val="ListParagraph"/>
        <w:spacing w:after="160" w:line="360" w:lineRule="auto"/>
        <w:ind w:left="1080"/>
        <w:jc w:val="both"/>
      </w:pPr>
      <w:r w:rsidRPr="00341735">
        <w:t xml:space="preserve">This page provides </w:t>
      </w:r>
      <w:r w:rsidRPr="00FA72C6">
        <w:rPr>
          <w:b/>
          <w:bCs/>
        </w:rPr>
        <w:t>information</w:t>
      </w:r>
      <w:r w:rsidRPr="00341735">
        <w:t xml:space="preserve"> about</w:t>
      </w:r>
      <w:r>
        <w:t xml:space="preserve"> </w:t>
      </w:r>
      <w:r w:rsidRPr="00BC4804">
        <w:rPr>
          <w:b/>
          <w:bCs/>
        </w:rPr>
        <w:t>VKellogg’s</w:t>
      </w:r>
      <w:r w:rsidRPr="00341735">
        <w:t xml:space="preserve">. Make sure the information provided is </w:t>
      </w:r>
      <w:r w:rsidRPr="00FA72C6">
        <w:rPr>
          <w:b/>
          <w:bCs/>
        </w:rPr>
        <w:t>relevant</w:t>
      </w:r>
      <w:r w:rsidRPr="00341735">
        <w:t xml:space="preserve">, such as the </w:t>
      </w:r>
      <w:r w:rsidRPr="00FA72C6">
        <w:rPr>
          <w:b/>
          <w:bCs/>
        </w:rPr>
        <w:t>history</w:t>
      </w:r>
      <w:r w:rsidRPr="00341735">
        <w:t>,</w:t>
      </w:r>
      <w:r>
        <w:t xml:space="preserve"> and </w:t>
      </w:r>
      <w:r>
        <w:rPr>
          <w:b/>
          <w:bCs/>
        </w:rPr>
        <w:t xml:space="preserve">mission </w:t>
      </w:r>
      <w:r>
        <w:t>of VKellogg’s</w:t>
      </w:r>
      <w:r w:rsidRPr="00341735">
        <w:t>.</w:t>
      </w:r>
    </w:p>
    <w:p w14:paraId="279808E4" w14:textId="43DB3582" w:rsidR="00807139" w:rsidRPr="00BC4804" w:rsidRDefault="00807139" w:rsidP="00BC4804">
      <w:pPr>
        <w:pStyle w:val="ListParagraph"/>
        <w:spacing w:after="160" w:line="360" w:lineRule="auto"/>
        <w:ind w:left="1080"/>
        <w:jc w:val="both"/>
      </w:pPr>
      <w:r w:rsidRPr="00807139">
        <w:rPr>
          <w:noProof/>
        </w:rPr>
        <w:drawing>
          <wp:inline distT="0" distB="0" distL="0" distR="0" wp14:anchorId="4BA09252" wp14:editId="5683961A">
            <wp:extent cx="4450385" cy="2362200"/>
            <wp:effectExtent l="0" t="0" r="7620" b="0"/>
            <wp:docPr id="117327131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1314" name="Picture 1" descr="A screenshot of a website&#10;&#10;Description automatically generated"/>
                    <pic:cNvPicPr/>
                  </pic:nvPicPr>
                  <pic:blipFill>
                    <a:blip r:embed="rId22"/>
                    <a:stretch>
                      <a:fillRect/>
                    </a:stretch>
                  </pic:blipFill>
                  <pic:spPr>
                    <a:xfrm>
                      <a:off x="0" y="0"/>
                      <a:ext cx="4460927" cy="2367795"/>
                    </a:xfrm>
                    <a:prstGeom prst="rect">
                      <a:avLst/>
                    </a:prstGeom>
                  </pic:spPr>
                </pic:pic>
              </a:graphicData>
            </a:graphic>
          </wp:inline>
        </w:drawing>
      </w:r>
    </w:p>
    <w:p w14:paraId="0A6E0B84" w14:textId="17039054" w:rsidR="00BC4804" w:rsidRDefault="00BC4804" w:rsidP="003A21B2">
      <w:pPr>
        <w:pStyle w:val="ListParagraph"/>
        <w:numPr>
          <w:ilvl w:val="0"/>
          <w:numId w:val="19"/>
        </w:numPr>
        <w:spacing w:line="360" w:lineRule="auto"/>
        <w:jc w:val="both"/>
        <w:rPr>
          <w:b/>
          <w:bCs/>
        </w:rPr>
      </w:pPr>
      <w:r>
        <w:rPr>
          <w:b/>
          <w:bCs/>
        </w:rPr>
        <w:t>Contact Us Page</w:t>
      </w:r>
    </w:p>
    <w:p w14:paraId="142AFF12" w14:textId="5A949091" w:rsidR="00AE480A" w:rsidRDefault="00BC4804" w:rsidP="00C53C92">
      <w:pPr>
        <w:pStyle w:val="ListParagraph"/>
        <w:spacing w:line="360" w:lineRule="auto"/>
        <w:ind w:left="1080"/>
        <w:jc w:val="both"/>
      </w:pPr>
      <w:r w:rsidRPr="00C00B54">
        <w:t>T</w:t>
      </w:r>
      <w:r>
        <w:t xml:space="preserve">his page provides a </w:t>
      </w:r>
      <w:r w:rsidRPr="00FA72C6">
        <w:rPr>
          <w:b/>
          <w:bCs/>
        </w:rPr>
        <w:t>contact us form</w:t>
      </w:r>
      <w:r>
        <w:t xml:space="preserve">, Customer asked to submit some personal information such as </w:t>
      </w:r>
      <w:r w:rsidRPr="00BC4804">
        <w:rPr>
          <w:b/>
          <w:bCs/>
        </w:rPr>
        <w:t>first name, last name</w:t>
      </w:r>
      <w:r>
        <w:rPr>
          <w:b/>
        </w:rPr>
        <w:t>, email address, and phone number.</w:t>
      </w:r>
      <w:r w:rsidRPr="00BC4804">
        <w:t xml:space="preserve"> </w:t>
      </w:r>
      <w:r w:rsidRPr="00BC4804">
        <w:rPr>
          <w:bCs/>
        </w:rPr>
        <w:t>They are also</w:t>
      </w:r>
      <w:r w:rsidRPr="00BC4804">
        <w:rPr>
          <w:b/>
        </w:rPr>
        <w:t xml:space="preserve"> asked to specify the nature of their inquiry.</w:t>
      </w:r>
      <w:r>
        <w:rPr>
          <w:b/>
        </w:rPr>
        <w:t xml:space="preserve">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6D532020" w14:textId="0A1CD9BF" w:rsidR="00807139" w:rsidRDefault="00807139" w:rsidP="00C53C92">
      <w:pPr>
        <w:pStyle w:val="ListParagraph"/>
        <w:spacing w:line="360" w:lineRule="auto"/>
        <w:ind w:left="1080"/>
        <w:jc w:val="both"/>
      </w:pPr>
      <w:r w:rsidRPr="00807139">
        <w:rPr>
          <w:noProof/>
        </w:rPr>
        <w:drawing>
          <wp:inline distT="0" distB="0" distL="0" distR="0" wp14:anchorId="0FDA3C05" wp14:editId="540BD45C">
            <wp:extent cx="4666447" cy="2466975"/>
            <wp:effectExtent l="0" t="0" r="1270" b="0"/>
            <wp:docPr id="1093470316" name="Picture 1" descr="A screenshot of a contact us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70316" name="Picture 1" descr="A screenshot of a contact us form&#10;&#10;Description automatically generated"/>
                    <pic:cNvPicPr/>
                  </pic:nvPicPr>
                  <pic:blipFill>
                    <a:blip r:embed="rId23"/>
                    <a:stretch>
                      <a:fillRect/>
                    </a:stretch>
                  </pic:blipFill>
                  <pic:spPr>
                    <a:xfrm>
                      <a:off x="0" y="0"/>
                      <a:ext cx="4680164" cy="2474227"/>
                    </a:xfrm>
                    <a:prstGeom prst="rect">
                      <a:avLst/>
                    </a:prstGeom>
                  </pic:spPr>
                </pic:pic>
              </a:graphicData>
            </a:graphic>
          </wp:inline>
        </w:drawing>
      </w:r>
    </w:p>
    <w:p w14:paraId="5697825F" w14:textId="77777777" w:rsidR="00C53C92" w:rsidRPr="00C53C92" w:rsidRDefault="00C53C92" w:rsidP="00C53C92">
      <w:pPr>
        <w:spacing w:line="360" w:lineRule="auto"/>
        <w:jc w:val="both"/>
        <w:rPr>
          <w:b/>
        </w:rPr>
      </w:pPr>
    </w:p>
    <w:p w14:paraId="5DD9A885" w14:textId="77777777" w:rsidR="00C53C92" w:rsidRDefault="00C53C92" w:rsidP="00C53C92">
      <w:pPr>
        <w:spacing w:line="360" w:lineRule="auto"/>
        <w:jc w:val="both"/>
        <w:rPr>
          <w:rFonts w:eastAsiaTheme="minorEastAsia"/>
          <w:b/>
          <w:u w:val="single"/>
        </w:rPr>
      </w:pPr>
      <w:r>
        <w:rPr>
          <w:b/>
          <w:u w:val="single"/>
        </w:rPr>
        <w:t>Guidelines:</w:t>
      </w:r>
    </w:p>
    <w:p w14:paraId="0222DD1F" w14:textId="77777777" w:rsidR="00C53C92" w:rsidRDefault="00C53C92" w:rsidP="00C53C92">
      <w:pPr>
        <w:pStyle w:val="ListParagraph"/>
        <w:numPr>
          <w:ilvl w:val="4"/>
          <w:numId w:val="20"/>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0E89A9D5" w14:textId="77777777" w:rsidR="00C53C92" w:rsidRDefault="00C53C92" w:rsidP="00C53C92">
      <w:pPr>
        <w:pStyle w:val="ListParagraph"/>
        <w:numPr>
          <w:ilvl w:val="4"/>
          <w:numId w:val="20"/>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5245135E" w14:textId="77777777" w:rsidR="00C53C92" w:rsidRDefault="00C53C92" w:rsidP="00C53C92">
      <w:pPr>
        <w:pStyle w:val="ListParagraph"/>
        <w:numPr>
          <w:ilvl w:val="4"/>
          <w:numId w:val="20"/>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37A45A7D" w14:textId="77777777" w:rsidR="00C53C92" w:rsidRDefault="00C53C92" w:rsidP="00C53C92">
      <w:pPr>
        <w:pStyle w:val="ListParagraph"/>
        <w:numPr>
          <w:ilvl w:val="4"/>
          <w:numId w:val="20"/>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37303D49" w14:textId="77777777" w:rsidR="00C53C92" w:rsidRDefault="00C53C92" w:rsidP="00C53C92">
      <w:pPr>
        <w:pStyle w:val="ListParagraph"/>
        <w:numPr>
          <w:ilvl w:val="4"/>
          <w:numId w:val="20"/>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50ABE51F" w14:textId="77777777" w:rsidR="00C53C92" w:rsidRDefault="00C53C92" w:rsidP="00C53C92">
      <w:pPr>
        <w:pStyle w:val="ListParagraph"/>
        <w:numPr>
          <w:ilvl w:val="4"/>
          <w:numId w:val="20"/>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6D81BAAA" w14:textId="77777777" w:rsidR="00C53C92" w:rsidRDefault="00C53C92" w:rsidP="00C53C92">
      <w:pPr>
        <w:pStyle w:val="ListParagraph"/>
        <w:numPr>
          <w:ilvl w:val="4"/>
          <w:numId w:val="20"/>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A8F25BE" w14:textId="7DC12749" w:rsidR="00624EA1" w:rsidRDefault="00624EA1" w:rsidP="00624EA1">
      <w:pPr>
        <w:pStyle w:val="ListParagraph"/>
        <w:numPr>
          <w:ilvl w:val="4"/>
          <w:numId w:val="20"/>
        </w:numPr>
        <w:spacing w:line="360" w:lineRule="auto"/>
        <w:ind w:left="426" w:hanging="426"/>
        <w:jc w:val="both"/>
      </w:pPr>
      <w:bookmarkStart w:id="0" w:name="_Hlk157698759"/>
      <w:r>
        <w:t xml:space="preserve">Any kinds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0"/>
    </w:p>
    <w:p w14:paraId="24E2F4E2" w14:textId="77777777" w:rsidR="00C53C92" w:rsidRDefault="00C53C92" w:rsidP="00C53C92">
      <w:pPr>
        <w:pStyle w:val="ListParagraph"/>
        <w:numPr>
          <w:ilvl w:val="4"/>
          <w:numId w:val="20"/>
        </w:numPr>
        <w:spacing w:line="360" w:lineRule="auto"/>
        <w:ind w:left="426" w:hanging="426"/>
        <w:jc w:val="both"/>
      </w:pPr>
      <w:r>
        <w:t xml:space="preserve">Organize your files with </w:t>
      </w:r>
      <w:r w:rsidRPr="00624EA1">
        <w:rPr>
          <w:b/>
          <w:bCs/>
        </w:rPr>
        <w:t>subdirectories</w:t>
      </w:r>
      <w:r>
        <w:t>.</w:t>
      </w:r>
    </w:p>
    <w:p w14:paraId="31D955F3" w14:textId="77777777" w:rsidR="00C53C92" w:rsidRDefault="00C53C92" w:rsidP="00C53C92">
      <w:pPr>
        <w:pStyle w:val="ListParagraph"/>
        <w:numPr>
          <w:ilvl w:val="4"/>
          <w:numId w:val="20"/>
        </w:numPr>
        <w:spacing w:line="360" w:lineRule="auto"/>
        <w:ind w:left="426" w:hanging="426"/>
        <w:jc w:val="both"/>
      </w:pPr>
      <w:r>
        <w:t xml:space="preserve">Include </w:t>
      </w:r>
      <w:r w:rsidRPr="00624EA1">
        <w:rPr>
          <w:b/>
          <w:bCs/>
        </w:rPr>
        <w:t>references</w:t>
      </w:r>
      <w:r>
        <w:t xml:space="preserve"> (link from a website, book, etc) that you use in creating the website.</w:t>
      </w:r>
    </w:p>
    <w:p w14:paraId="2EEF75B8" w14:textId="77777777" w:rsidR="00807139" w:rsidRDefault="00807139" w:rsidP="00807139">
      <w:pPr>
        <w:spacing w:line="360" w:lineRule="auto"/>
        <w:jc w:val="both"/>
        <w:rPr>
          <w:rStyle w:val="longtext"/>
        </w:rPr>
      </w:pPr>
    </w:p>
    <w:p w14:paraId="0DE95DC1" w14:textId="77777777" w:rsidR="00807139" w:rsidRDefault="00807139" w:rsidP="00807139">
      <w:pPr>
        <w:spacing w:line="360" w:lineRule="auto"/>
        <w:jc w:val="both"/>
        <w:rPr>
          <w:rStyle w:val="longtext"/>
        </w:rPr>
      </w:pPr>
    </w:p>
    <w:p w14:paraId="3E6CC993" w14:textId="77777777" w:rsidR="00807139" w:rsidRDefault="00807139" w:rsidP="00807139">
      <w:pPr>
        <w:spacing w:line="360" w:lineRule="auto"/>
        <w:jc w:val="both"/>
        <w:rPr>
          <w:rStyle w:val="longtext"/>
        </w:rPr>
      </w:pPr>
    </w:p>
    <w:p w14:paraId="707D989B" w14:textId="77777777" w:rsidR="00807139" w:rsidRDefault="00807139" w:rsidP="00807139">
      <w:pPr>
        <w:spacing w:line="360" w:lineRule="auto"/>
        <w:jc w:val="both"/>
        <w:rPr>
          <w:rStyle w:val="longtext"/>
        </w:rPr>
      </w:pPr>
    </w:p>
    <w:p w14:paraId="482D8634" w14:textId="77777777" w:rsidR="00807139" w:rsidRDefault="00807139" w:rsidP="00807139">
      <w:pPr>
        <w:spacing w:line="360" w:lineRule="auto"/>
        <w:jc w:val="both"/>
        <w:rPr>
          <w:rStyle w:val="longtext"/>
        </w:rPr>
      </w:pPr>
    </w:p>
    <w:p w14:paraId="445639FA" w14:textId="77777777" w:rsidR="00807139" w:rsidRDefault="00807139" w:rsidP="00807139">
      <w:pPr>
        <w:spacing w:line="360" w:lineRule="auto"/>
        <w:jc w:val="both"/>
        <w:rPr>
          <w:rStyle w:val="longtext"/>
        </w:rPr>
      </w:pPr>
    </w:p>
    <w:p w14:paraId="49126D37" w14:textId="77777777" w:rsidR="00807139" w:rsidRDefault="00807139" w:rsidP="00807139">
      <w:pPr>
        <w:spacing w:line="360" w:lineRule="auto"/>
        <w:jc w:val="both"/>
        <w:rPr>
          <w:rStyle w:val="longtext"/>
        </w:rPr>
      </w:pPr>
    </w:p>
    <w:p w14:paraId="088B3D34" w14:textId="32565D94" w:rsidR="00C53C92" w:rsidRDefault="00807139" w:rsidP="00C53C92">
      <w:pPr>
        <w:spacing w:after="160" w:line="360" w:lineRule="auto"/>
        <w:jc w:val="both"/>
        <w:rPr>
          <w:rStyle w:val="longtext"/>
        </w:rPr>
      </w:pPr>
      <w:r>
        <w:rPr>
          <w:rStyle w:val="longtext"/>
        </w:rPr>
        <w:t>Penjelasan</w:t>
      </w:r>
    </w:p>
    <w:p w14:paraId="3427D1AC" w14:textId="17902F34" w:rsidR="00807139" w:rsidRDefault="00807139" w:rsidP="00C53C92">
      <w:pPr>
        <w:spacing w:after="160" w:line="360" w:lineRule="auto"/>
        <w:jc w:val="both"/>
        <w:rPr>
          <w:rStyle w:val="longtext"/>
        </w:rPr>
      </w:pPr>
      <w:r>
        <w:rPr>
          <w:rStyle w:val="longtext"/>
        </w:rPr>
        <w:t>SEMUA PAGE</w:t>
      </w:r>
      <w:r w:rsidR="003D6294">
        <w:rPr>
          <w:rStyle w:val="longtext"/>
        </w:rPr>
        <w:t xml:space="preserve"> DESKTOP</w:t>
      </w:r>
      <w:r>
        <w:rPr>
          <w:rStyle w:val="longtext"/>
        </w:rPr>
        <w:t>:</w:t>
      </w:r>
    </w:p>
    <w:p w14:paraId="23553A71" w14:textId="5F0D1B74" w:rsidR="00807139" w:rsidRDefault="00807139" w:rsidP="00807139">
      <w:pPr>
        <w:pStyle w:val="ListParagraph"/>
        <w:numPr>
          <w:ilvl w:val="0"/>
          <w:numId w:val="16"/>
        </w:numPr>
        <w:spacing w:after="160" w:line="360" w:lineRule="auto"/>
        <w:jc w:val="both"/>
        <w:rPr>
          <w:rStyle w:val="longtext"/>
        </w:rPr>
      </w:pPr>
      <w:r>
        <w:rPr>
          <w:rStyle w:val="longtext"/>
        </w:rPr>
        <w:t>Terdapat Logo, dan navigasi menu yang dapat ditekan.</w:t>
      </w:r>
    </w:p>
    <w:p w14:paraId="0156673F" w14:textId="758F8F17" w:rsidR="003D6294" w:rsidRDefault="00807139" w:rsidP="003D6294">
      <w:pPr>
        <w:pStyle w:val="ListParagraph"/>
        <w:numPr>
          <w:ilvl w:val="0"/>
          <w:numId w:val="16"/>
        </w:numPr>
        <w:spacing w:after="160" w:line="360" w:lineRule="auto"/>
        <w:jc w:val="both"/>
        <w:rPr>
          <w:rStyle w:val="longtext"/>
        </w:rPr>
      </w:pPr>
      <w:r>
        <w:rPr>
          <w:rStyle w:val="longtext"/>
        </w:rPr>
        <w:t>Terdapat footer yang menunjukan logo yang dapat ditekan, icon media sosial yang dapat ditekan namun saya tidak membuatnya menuju kemana” karena jika saya membuatnya makan akan menuju home dari media sosial tersebut. Lalu ada Navigasi menu, dan terdapat input an gmail dan button submit/follow.</w:t>
      </w:r>
    </w:p>
    <w:p w14:paraId="542C09D1" w14:textId="411E745B" w:rsidR="00807139" w:rsidRDefault="00807139" w:rsidP="00807139">
      <w:pPr>
        <w:pStyle w:val="ListParagraph"/>
        <w:numPr>
          <w:ilvl w:val="0"/>
          <w:numId w:val="23"/>
        </w:numPr>
        <w:spacing w:after="160" w:line="360" w:lineRule="auto"/>
        <w:jc w:val="both"/>
      </w:pPr>
      <w:r>
        <w:t>HOME PAGE:</w:t>
      </w:r>
    </w:p>
    <w:p w14:paraId="0B02A663" w14:textId="2795C7F9" w:rsidR="00807139" w:rsidRDefault="00807139" w:rsidP="00807139">
      <w:pPr>
        <w:pStyle w:val="ListParagraph"/>
        <w:numPr>
          <w:ilvl w:val="1"/>
          <w:numId w:val="16"/>
        </w:numPr>
        <w:spacing w:after="160" w:line="360" w:lineRule="auto"/>
        <w:jc w:val="both"/>
      </w:pPr>
      <w:r>
        <w:t xml:space="preserve">Terdapat banner </w:t>
      </w:r>
    </w:p>
    <w:p w14:paraId="7F4D26D7" w14:textId="078148A1" w:rsidR="00807139" w:rsidRDefault="00807139" w:rsidP="00807139">
      <w:pPr>
        <w:pStyle w:val="ListParagraph"/>
        <w:numPr>
          <w:ilvl w:val="1"/>
          <w:numId w:val="16"/>
        </w:numPr>
        <w:spacing w:after="160" w:line="360" w:lineRule="auto"/>
        <w:jc w:val="both"/>
      </w:pPr>
      <w:r>
        <w:t>Terdapat video tentang sereal, lalu terdapat button yang ketika ditekan akan menuju ke about us page</w:t>
      </w:r>
    </w:p>
    <w:p w14:paraId="7DC781D0" w14:textId="06F2B22E" w:rsidR="00807139" w:rsidRDefault="00807139" w:rsidP="00807139">
      <w:pPr>
        <w:pStyle w:val="ListParagraph"/>
        <w:numPr>
          <w:ilvl w:val="1"/>
          <w:numId w:val="16"/>
        </w:numPr>
        <w:spacing w:after="160" w:line="360" w:lineRule="auto"/>
        <w:jc w:val="both"/>
      </w:pPr>
      <w:r>
        <w:t>Terdapat Best Sellers dan Best Recipe yang dimana ketika kursor diarahkan ke gambar tersebut maka, akan ada animasi yang menunjukan seperti “Go To  Products” atau “Go To Recipes” dimana dari masing” itu akan menuju kehalaman product atau recipe.</w:t>
      </w:r>
    </w:p>
    <w:p w14:paraId="27179E96" w14:textId="15F3C315" w:rsidR="00807139" w:rsidRDefault="00807139" w:rsidP="00807139">
      <w:pPr>
        <w:pStyle w:val="ListParagraph"/>
        <w:numPr>
          <w:ilvl w:val="0"/>
          <w:numId w:val="23"/>
        </w:numPr>
        <w:spacing w:after="160" w:line="360" w:lineRule="auto"/>
        <w:jc w:val="both"/>
      </w:pPr>
      <w:r>
        <w:t>PRODUCT PAGE:</w:t>
      </w:r>
    </w:p>
    <w:p w14:paraId="7E8E3D7F" w14:textId="4E46518A" w:rsidR="00807139" w:rsidRDefault="00807139" w:rsidP="00807139">
      <w:pPr>
        <w:pStyle w:val="ListParagraph"/>
        <w:numPr>
          <w:ilvl w:val="1"/>
          <w:numId w:val="16"/>
        </w:numPr>
        <w:spacing w:after="160" w:line="360" w:lineRule="auto"/>
        <w:jc w:val="both"/>
      </w:pPr>
      <w:r>
        <w:t>Menunjukan terdapat brand-brand apa saja</w:t>
      </w:r>
    </w:p>
    <w:p w14:paraId="40F38908" w14:textId="01A4E234" w:rsidR="00807139" w:rsidRDefault="00807139" w:rsidP="00807139">
      <w:pPr>
        <w:pStyle w:val="ListParagraph"/>
        <w:numPr>
          <w:ilvl w:val="1"/>
          <w:numId w:val="16"/>
        </w:numPr>
        <w:spacing w:after="160" w:line="360" w:lineRule="auto"/>
        <w:jc w:val="both"/>
      </w:pPr>
      <w:r>
        <w:t>Menunjukan seluruh produk-produk</w:t>
      </w:r>
    </w:p>
    <w:p w14:paraId="1D7C57C0" w14:textId="228C55AC" w:rsidR="00807139" w:rsidRDefault="00807139" w:rsidP="00807139">
      <w:pPr>
        <w:pStyle w:val="ListParagraph"/>
        <w:numPr>
          <w:ilvl w:val="1"/>
          <w:numId w:val="16"/>
        </w:numPr>
        <w:spacing w:after="160" w:line="360" w:lineRule="auto"/>
        <w:jc w:val="both"/>
      </w:pPr>
      <w:r>
        <w:t>Lalu ada 3 button yang berbeda-beda yaitu All, Adults, dan Child.</w:t>
      </w:r>
      <w:r w:rsidR="007F011F">
        <w:t xml:space="preserve"> Ketiga button tersebut dapat ditekan dan hasilnya akan berbeda-beda</w:t>
      </w:r>
    </w:p>
    <w:p w14:paraId="3CBA4DBB" w14:textId="65118CDC" w:rsidR="00807139" w:rsidRDefault="00807139" w:rsidP="00807139">
      <w:pPr>
        <w:pStyle w:val="ListParagraph"/>
        <w:numPr>
          <w:ilvl w:val="0"/>
          <w:numId w:val="23"/>
        </w:numPr>
        <w:spacing w:after="160" w:line="360" w:lineRule="auto"/>
        <w:jc w:val="both"/>
      </w:pPr>
      <w:r>
        <w:t>RECIPE PAGE</w:t>
      </w:r>
      <w:r w:rsidR="007F011F">
        <w:t>:</w:t>
      </w:r>
    </w:p>
    <w:p w14:paraId="0BFD77BF" w14:textId="529AE085" w:rsidR="007F011F" w:rsidRDefault="007F011F" w:rsidP="007F011F">
      <w:pPr>
        <w:pStyle w:val="ListParagraph"/>
        <w:numPr>
          <w:ilvl w:val="1"/>
          <w:numId w:val="16"/>
        </w:numPr>
        <w:spacing w:after="160" w:line="360" w:lineRule="auto"/>
        <w:jc w:val="both"/>
      </w:pPr>
      <w:r>
        <w:t>Terdapat Berbagai jenis menu. Yang dimana pada tampilan awal terdapat 4 gambar pada setiap masing-masing jenis.</w:t>
      </w:r>
    </w:p>
    <w:p w14:paraId="2A992AAF" w14:textId="1F09BF2D" w:rsidR="007F011F" w:rsidRDefault="007F011F" w:rsidP="007F011F">
      <w:pPr>
        <w:pStyle w:val="ListParagraph"/>
        <w:numPr>
          <w:ilvl w:val="1"/>
          <w:numId w:val="16"/>
        </w:numPr>
        <w:spacing w:after="160" w:line="360" w:lineRule="auto"/>
        <w:jc w:val="both"/>
      </w:pPr>
      <w:r>
        <w:t>Lalu terdapat 2 button yaitu View Recipe dan More Recipe. Namun untuk View Recipe, saya tidak melanjutkan untuk membuat view recipe karena memakan waktu yang banyak. Untuk More Recipe, akan memperlihatkan semua masing-masing jenis produk.</w:t>
      </w:r>
    </w:p>
    <w:p w14:paraId="417F2DD0" w14:textId="3ACA1E4F" w:rsidR="00807139" w:rsidRDefault="00807139" w:rsidP="00807139">
      <w:pPr>
        <w:pStyle w:val="ListParagraph"/>
        <w:numPr>
          <w:ilvl w:val="0"/>
          <w:numId w:val="23"/>
        </w:numPr>
        <w:spacing w:after="160" w:line="360" w:lineRule="auto"/>
        <w:jc w:val="both"/>
      </w:pPr>
      <w:r>
        <w:t>ABOUT US PAGE</w:t>
      </w:r>
      <w:r w:rsidR="007F011F">
        <w:t>:</w:t>
      </w:r>
    </w:p>
    <w:p w14:paraId="5F95635D" w14:textId="276334E1" w:rsidR="007F011F" w:rsidRDefault="007F011F" w:rsidP="007F011F">
      <w:pPr>
        <w:pStyle w:val="ListParagraph"/>
        <w:numPr>
          <w:ilvl w:val="1"/>
          <w:numId w:val="16"/>
        </w:numPr>
        <w:spacing w:after="160" w:line="360" w:lineRule="auto"/>
        <w:jc w:val="both"/>
      </w:pPr>
      <w:r>
        <w:t>Terdapat penjelasan dari focus, visi, misi dan nilai-nilai</w:t>
      </w:r>
    </w:p>
    <w:p w14:paraId="5837FED4" w14:textId="6DBD8E86" w:rsidR="007F011F" w:rsidRDefault="00807139" w:rsidP="007F011F">
      <w:pPr>
        <w:pStyle w:val="ListParagraph"/>
        <w:numPr>
          <w:ilvl w:val="0"/>
          <w:numId w:val="23"/>
        </w:numPr>
        <w:spacing w:after="160" w:line="360" w:lineRule="auto"/>
        <w:jc w:val="both"/>
      </w:pPr>
      <w:r>
        <w:t>CONTACT US PAGE</w:t>
      </w:r>
    </w:p>
    <w:p w14:paraId="6BDB5D06" w14:textId="4B4F9538" w:rsidR="007F011F" w:rsidRDefault="007F011F" w:rsidP="007F011F">
      <w:pPr>
        <w:pStyle w:val="ListParagraph"/>
        <w:numPr>
          <w:ilvl w:val="1"/>
          <w:numId w:val="16"/>
        </w:numPr>
        <w:spacing w:after="160" w:line="360" w:lineRule="auto"/>
        <w:jc w:val="both"/>
      </w:pPr>
      <w:r>
        <w:t>Terdapat fill input untuk First name, last name, email, nomor telfon, dan pesan.</w:t>
      </w:r>
    </w:p>
    <w:p w14:paraId="243A99BE" w14:textId="54EC1563" w:rsidR="007F011F" w:rsidRDefault="007F011F" w:rsidP="007F011F">
      <w:pPr>
        <w:pStyle w:val="ListParagraph"/>
        <w:numPr>
          <w:ilvl w:val="1"/>
          <w:numId w:val="16"/>
        </w:numPr>
        <w:spacing w:after="160" w:line="360" w:lineRule="auto"/>
        <w:jc w:val="both"/>
      </w:pPr>
      <w:r>
        <w:t xml:space="preserve">Masing masing memiliki ketentuan. Untuk firstname dan lastname harus lebih dari 2 huruf. Untuk email harus terdapat @gmail.com, untuk nomor telfon harus lebih dari 10 </w:t>
      </w:r>
      <w:r w:rsidR="00333E35">
        <w:t>angka. Dan untuk inquiry dan pesan tidak boleh kosong.</w:t>
      </w:r>
    </w:p>
    <w:p w14:paraId="351FF45A" w14:textId="50E6DA2A" w:rsidR="00333E35" w:rsidRDefault="00333E35" w:rsidP="007F011F">
      <w:pPr>
        <w:pStyle w:val="ListParagraph"/>
        <w:numPr>
          <w:ilvl w:val="1"/>
          <w:numId w:val="16"/>
        </w:numPr>
        <w:spacing w:after="160" w:line="360" w:lineRule="auto"/>
        <w:jc w:val="both"/>
      </w:pPr>
      <w:r>
        <w:t>Dan terdapat titik dimana perusahaan vkellogg’s itu berada.</w:t>
      </w:r>
    </w:p>
    <w:p w14:paraId="4F138632" w14:textId="24F14C7A" w:rsidR="003D6294" w:rsidRDefault="003D6294" w:rsidP="003D6294">
      <w:pPr>
        <w:spacing w:after="160" w:line="360" w:lineRule="auto"/>
        <w:jc w:val="both"/>
      </w:pPr>
      <w:r>
        <w:t>SEMUA PAGE MOBILE</w:t>
      </w:r>
    </w:p>
    <w:p w14:paraId="4CF43678" w14:textId="73E93D0A" w:rsidR="003D6294" w:rsidRDefault="003D6294" w:rsidP="003D6294">
      <w:pPr>
        <w:pStyle w:val="ListParagraph"/>
        <w:numPr>
          <w:ilvl w:val="0"/>
          <w:numId w:val="16"/>
        </w:numPr>
        <w:spacing w:after="160" w:line="360" w:lineRule="auto"/>
        <w:jc w:val="both"/>
        <w:rPr>
          <w:rStyle w:val="longtext"/>
        </w:rPr>
      </w:pPr>
      <w:r>
        <w:rPr>
          <w:rStyle w:val="longtext"/>
        </w:rPr>
        <w:t>Terdapat Logo, dan sidebar menu yang dapat ditekan.</w:t>
      </w:r>
    </w:p>
    <w:p w14:paraId="04A51A72" w14:textId="5D2F37BE" w:rsidR="003D6294" w:rsidRDefault="003D6294" w:rsidP="003D6294">
      <w:pPr>
        <w:pStyle w:val="ListParagraph"/>
        <w:numPr>
          <w:ilvl w:val="0"/>
          <w:numId w:val="16"/>
        </w:numPr>
        <w:spacing w:after="160" w:line="360" w:lineRule="auto"/>
        <w:jc w:val="both"/>
      </w:pPr>
      <w:r>
        <w:rPr>
          <w:rStyle w:val="longtext"/>
        </w:rPr>
        <w:t>Terdapat footer yang menunjukan logo yang dapat ditekan, icon media sosial yang dapat ditekan namun saya tidak membuatnya menuju kemana” karena jika saya membuatnya makan akan menuju home dari media sosial tersebut. Lalu ada Navigasi menu, dan terdapat input an gmail dan button submit/follow.</w:t>
      </w:r>
    </w:p>
    <w:p w14:paraId="26B72F8D" w14:textId="77777777" w:rsidR="003D6294" w:rsidRDefault="003D6294" w:rsidP="003D6294">
      <w:pPr>
        <w:pStyle w:val="ListParagraph"/>
        <w:numPr>
          <w:ilvl w:val="0"/>
          <w:numId w:val="23"/>
        </w:numPr>
        <w:spacing w:after="160" w:line="360" w:lineRule="auto"/>
        <w:jc w:val="both"/>
      </w:pPr>
      <w:r>
        <w:t>HOME PAGE:</w:t>
      </w:r>
    </w:p>
    <w:p w14:paraId="5CA7F09D" w14:textId="77777777" w:rsidR="003D6294" w:rsidRDefault="003D6294" w:rsidP="003D6294">
      <w:pPr>
        <w:pStyle w:val="ListParagraph"/>
        <w:numPr>
          <w:ilvl w:val="1"/>
          <w:numId w:val="16"/>
        </w:numPr>
        <w:spacing w:after="160" w:line="360" w:lineRule="auto"/>
        <w:jc w:val="both"/>
      </w:pPr>
      <w:r>
        <w:t xml:space="preserve">Terdapat banner </w:t>
      </w:r>
    </w:p>
    <w:p w14:paraId="31C6A050" w14:textId="77777777" w:rsidR="003D6294" w:rsidRDefault="003D6294" w:rsidP="003D6294">
      <w:pPr>
        <w:pStyle w:val="ListParagraph"/>
        <w:numPr>
          <w:ilvl w:val="1"/>
          <w:numId w:val="16"/>
        </w:numPr>
        <w:spacing w:after="160" w:line="360" w:lineRule="auto"/>
        <w:jc w:val="both"/>
      </w:pPr>
      <w:r>
        <w:t>Terdapat video tentang sereal, lalu terdapat button yang ketika ditekan akan menuju ke about us page</w:t>
      </w:r>
    </w:p>
    <w:p w14:paraId="2C00D868" w14:textId="6709B004" w:rsidR="003D6294" w:rsidRDefault="003D6294" w:rsidP="003D6294">
      <w:pPr>
        <w:pStyle w:val="ListParagraph"/>
        <w:numPr>
          <w:ilvl w:val="1"/>
          <w:numId w:val="16"/>
        </w:numPr>
        <w:spacing w:after="160" w:line="360" w:lineRule="auto"/>
        <w:jc w:val="both"/>
      </w:pPr>
      <w:r>
        <w:t>Terdapat Best Sellers dan Best Recipe yang dimana ketika kursor diarahkan ke gambar tersebut maka, akan ada animasi yang menunjukan seperti “Go To Products” atau “Go To Recipes” dimana dari masing” itu akan menuju kehalaman product atau recipe.</w:t>
      </w:r>
    </w:p>
    <w:p w14:paraId="377AE23A" w14:textId="77777777" w:rsidR="003D6294" w:rsidRDefault="003D6294" w:rsidP="003D6294">
      <w:pPr>
        <w:pStyle w:val="ListParagraph"/>
        <w:numPr>
          <w:ilvl w:val="0"/>
          <w:numId w:val="23"/>
        </w:numPr>
        <w:spacing w:after="160" w:line="360" w:lineRule="auto"/>
        <w:jc w:val="both"/>
      </w:pPr>
      <w:r>
        <w:t>PRODUCT PAGE:</w:t>
      </w:r>
    </w:p>
    <w:p w14:paraId="004599C0" w14:textId="77777777" w:rsidR="003D6294" w:rsidRDefault="003D6294" w:rsidP="003D6294">
      <w:pPr>
        <w:pStyle w:val="ListParagraph"/>
        <w:numPr>
          <w:ilvl w:val="1"/>
          <w:numId w:val="16"/>
        </w:numPr>
        <w:spacing w:after="160" w:line="360" w:lineRule="auto"/>
        <w:jc w:val="both"/>
      </w:pPr>
      <w:r>
        <w:t>Menunjukan terdapat brand-brand apa saja</w:t>
      </w:r>
    </w:p>
    <w:p w14:paraId="09280397" w14:textId="77777777" w:rsidR="003D6294" w:rsidRDefault="003D6294" w:rsidP="003D6294">
      <w:pPr>
        <w:pStyle w:val="ListParagraph"/>
        <w:numPr>
          <w:ilvl w:val="1"/>
          <w:numId w:val="16"/>
        </w:numPr>
        <w:spacing w:after="160" w:line="360" w:lineRule="auto"/>
        <w:jc w:val="both"/>
      </w:pPr>
      <w:r>
        <w:t>Menunjukan seluruh produk-produk</w:t>
      </w:r>
    </w:p>
    <w:p w14:paraId="5F1E6B1B" w14:textId="77777777" w:rsidR="003D6294" w:rsidRDefault="003D6294" w:rsidP="003D6294">
      <w:pPr>
        <w:pStyle w:val="ListParagraph"/>
        <w:numPr>
          <w:ilvl w:val="1"/>
          <w:numId w:val="16"/>
        </w:numPr>
        <w:spacing w:after="160" w:line="360" w:lineRule="auto"/>
        <w:jc w:val="both"/>
      </w:pPr>
      <w:r>
        <w:t>Lalu ada 3 button yang berbeda-beda yaitu All, Adults, dan Child. Ketiga button tersebut dapat ditekan dan hasilnya akan berbeda-beda</w:t>
      </w:r>
    </w:p>
    <w:p w14:paraId="2CFFDC51" w14:textId="77777777" w:rsidR="003D6294" w:rsidRDefault="003D6294" w:rsidP="003D6294">
      <w:pPr>
        <w:pStyle w:val="ListParagraph"/>
        <w:numPr>
          <w:ilvl w:val="0"/>
          <w:numId w:val="23"/>
        </w:numPr>
        <w:spacing w:after="160" w:line="360" w:lineRule="auto"/>
        <w:jc w:val="both"/>
      </w:pPr>
      <w:r>
        <w:t>RECIPE PAGE:</w:t>
      </w:r>
    </w:p>
    <w:p w14:paraId="6EB3E118" w14:textId="4832FC66" w:rsidR="003D6294" w:rsidRDefault="003D6294" w:rsidP="003D6294">
      <w:pPr>
        <w:pStyle w:val="ListParagraph"/>
        <w:numPr>
          <w:ilvl w:val="1"/>
          <w:numId w:val="16"/>
        </w:numPr>
        <w:spacing w:after="160" w:line="360" w:lineRule="auto"/>
        <w:jc w:val="both"/>
      </w:pPr>
      <w:r>
        <w:t>Terdapat Berbagai jenis menu. Yang dimana pada tampilan awal terdapat 2x2 gambar pada setiap masing-masing jenis.</w:t>
      </w:r>
    </w:p>
    <w:p w14:paraId="05CF557A" w14:textId="77777777" w:rsidR="003D6294" w:rsidRDefault="003D6294" w:rsidP="003D6294">
      <w:pPr>
        <w:pStyle w:val="ListParagraph"/>
        <w:numPr>
          <w:ilvl w:val="1"/>
          <w:numId w:val="16"/>
        </w:numPr>
        <w:spacing w:after="160" w:line="360" w:lineRule="auto"/>
        <w:jc w:val="both"/>
      </w:pPr>
      <w:r>
        <w:t>Lalu terdapat 2 button yaitu View Recipe dan More Recipe. Namun untuk View Recipe, saya tidak melanjutkan untuk membuat view recipe karena memakan waktu yang banyak. Untuk More Recipe, akan memperlihatkan semua masing-masing jenis produk.</w:t>
      </w:r>
    </w:p>
    <w:p w14:paraId="7E0ED141" w14:textId="77777777" w:rsidR="003D6294" w:rsidRDefault="003D6294" w:rsidP="003D6294">
      <w:pPr>
        <w:pStyle w:val="ListParagraph"/>
        <w:numPr>
          <w:ilvl w:val="0"/>
          <w:numId w:val="23"/>
        </w:numPr>
        <w:spacing w:after="160" w:line="360" w:lineRule="auto"/>
        <w:jc w:val="both"/>
      </w:pPr>
      <w:r>
        <w:t>ABOUT US PAGE:</w:t>
      </w:r>
    </w:p>
    <w:p w14:paraId="197EA3B3" w14:textId="77777777" w:rsidR="003D6294" w:rsidRDefault="003D6294" w:rsidP="003D6294">
      <w:pPr>
        <w:pStyle w:val="ListParagraph"/>
        <w:numPr>
          <w:ilvl w:val="1"/>
          <w:numId w:val="16"/>
        </w:numPr>
        <w:spacing w:after="160" w:line="360" w:lineRule="auto"/>
        <w:jc w:val="both"/>
      </w:pPr>
      <w:r>
        <w:t>Terdapat penjelasan dari focus, visi, misi dan nilai-nilai</w:t>
      </w:r>
    </w:p>
    <w:p w14:paraId="2A5AD1E3" w14:textId="77777777" w:rsidR="003D6294" w:rsidRDefault="003D6294" w:rsidP="003D6294">
      <w:pPr>
        <w:pStyle w:val="ListParagraph"/>
        <w:numPr>
          <w:ilvl w:val="0"/>
          <w:numId w:val="23"/>
        </w:numPr>
        <w:spacing w:after="160" w:line="360" w:lineRule="auto"/>
        <w:jc w:val="both"/>
      </w:pPr>
      <w:r>
        <w:t>CONTACT US PAGE</w:t>
      </w:r>
    </w:p>
    <w:p w14:paraId="7932AC5B" w14:textId="77777777" w:rsidR="003D6294" w:rsidRDefault="003D6294" w:rsidP="003D6294">
      <w:pPr>
        <w:pStyle w:val="ListParagraph"/>
        <w:numPr>
          <w:ilvl w:val="1"/>
          <w:numId w:val="16"/>
        </w:numPr>
        <w:spacing w:after="160" w:line="360" w:lineRule="auto"/>
        <w:jc w:val="both"/>
      </w:pPr>
      <w:r>
        <w:t>Terdapat fill input untuk First name, last name, email, nomor telfon, dan pesan.</w:t>
      </w:r>
    </w:p>
    <w:p w14:paraId="280B166C" w14:textId="77777777" w:rsidR="003D6294" w:rsidRDefault="003D6294" w:rsidP="003D6294">
      <w:pPr>
        <w:pStyle w:val="ListParagraph"/>
        <w:numPr>
          <w:ilvl w:val="1"/>
          <w:numId w:val="16"/>
        </w:numPr>
        <w:spacing w:after="160" w:line="360" w:lineRule="auto"/>
        <w:jc w:val="both"/>
      </w:pPr>
      <w:r>
        <w:t>Masing masing memiliki ketentuan. Untuk firstname dan lastname harus lebih dari 2 huruf. Untuk email harus terdapat @gmail.com, untuk nomor telfon harus lebih dari 10 angka. Dan untuk inquiry dan pesan tidak boleh kosong.</w:t>
      </w:r>
    </w:p>
    <w:p w14:paraId="4C67EE59" w14:textId="77777777" w:rsidR="003D6294" w:rsidRDefault="003D6294" w:rsidP="003D6294">
      <w:pPr>
        <w:pStyle w:val="ListParagraph"/>
        <w:numPr>
          <w:ilvl w:val="1"/>
          <w:numId w:val="16"/>
        </w:numPr>
        <w:spacing w:after="160" w:line="360" w:lineRule="auto"/>
        <w:jc w:val="both"/>
      </w:pPr>
      <w:r>
        <w:t>Dan terdapat titik dimana perusahaan vkellogg’s itu berada.</w:t>
      </w:r>
    </w:p>
    <w:p w14:paraId="72D59690" w14:textId="6FE42DBF" w:rsidR="003D6294" w:rsidRDefault="003D6294" w:rsidP="003D6294">
      <w:pPr>
        <w:spacing w:after="160" w:line="360" w:lineRule="auto"/>
        <w:jc w:val="both"/>
      </w:pPr>
      <w:r>
        <w:t>LINK REFERENSI:</w:t>
      </w:r>
    </w:p>
    <w:p w14:paraId="524AA159" w14:textId="65B7430F" w:rsidR="003D6294" w:rsidRDefault="00000000" w:rsidP="003D6294">
      <w:pPr>
        <w:pStyle w:val="ListParagraph"/>
        <w:numPr>
          <w:ilvl w:val="0"/>
          <w:numId w:val="16"/>
        </w:numPr>
        <w:spacing w:after="160" w:line="360" w:lineRule="auto"/>
        <w:jc w:val="both"/>
      </w:pPr>
      <w:hyperlink r:id="rId24" w:history="1">
        <w:r w:rsidR="003D6294" w:rsidRPr="00E55816">
          <w:rPr>
            <w:rStyle w:val="Hyperlink"/>
          </w:rPr>
          <w:t>https://www.wkkellogg.com/en-us/home.html</w:t>
        </w:r>
      </w:hyperlink>
      <w:r w:rsidR="003D6294">
        <w:t xml:space="preserve"> </w:t>
      </w:r>
    </w:p>
    <w:p w14:paraId="484808A4" w14:textId="4F680481" w:rsidR="003D6294" w:rsidRDefault="00000000" w:rsidP="003D6294">
      <w:pPr>
        <w:pStyle w:val="ListParagraph"/>
        <w:numPr>
          <w:ilvl w:val="0"/>
          <w:numId w:val="16"/>
        </w:numPr>
        <w:spacing w:after="160" w:line="360" w:lineRule="auto"/>
        <w:jc w:val="both"/>
      </w:pPr>
      <w:hyperlink r:id="rId25" w:history="1">
        <w:r w:rsidR="003D6294" w:rsidRPr="00E55816">
          <w:rPr>
            <w:rStyle w:val="Hyperlink"/>
          </w:rPr>
          <w:t>https://www.w3schools.com/html/default.asp</w:t>
        </w:r>
      </w:hyperlink>
    </w:p>
    <w:p w14:paraId="48668F39" w14:textId="78B7B86B" w:rsidR="003D6294" w:rsidRDefault="00000000" w:rsidP="003D6294">
      <w:pPr>
        <w:pStyle w:val="ListParagraph"/>
        <w:numPr>
          <w:ilvl w:val="0"/>
          <w:numId w:val="16"/>
        </w:numPr>
        <w:spacing w:after="160" w:line="360" w:lineRule="auto"/>
        <w:jc w:val="both"/>
      </w:pPr>
      <w:hyperlink r:id="rId26" w:history="1">
        <w:r w:rsidR="003D6294" w:rsidRPr="00E55816">
          <w:rPr>
            <w:rStyle w:val="Hyperlink"/>
          </w:rPr>
          <w:t>https://www.w3schools.com/css/default.asp</w:t>
        </w:r>
      </w:hyperlink>
    </w:p>
    <w:p w14:paraId="7653858F" w14:textId="6660ADF5" w:rsidR="003D6294" w:rsidRDefault="00000000" w:rsidP="003D6294">
      <w:pPr>
        <w:pStyle w:val="ListParagraph"/>
        <w:numPr>
          <w:ilvl w:val="0"/>
          <w:numId w:val="16"/>
        </w:numPr>
        <w:spacing w:after="160" w:line="360" w:lineRule="auto"/>
        <w:jc w:val="both"/>
      </w:pPr>
      <w:hyperlink r:id="rId27" w:history="1">
        <w:r w:rsidR="003D6294" w:rsidRPr="00E55816">
          <w:rPr>
            <w:rStyle w:val="Hyperlink"/>
          </w:rPr>
          <w:t>https://www.w3schools.com/js/default.asp</w:t>
        </w:r>
      </w:hyperlink>
      <w:r w:rsidR="003D6294">
        <w:t xml:space="preserve"> </w:t>
      </w:r>
    </w:p>
    <w:p w14:paraId="4B98DD72" w14:textId="5B09E1C7" w:rsidR="00657201" w:rsidRDefault="00000000" w:rsidP="003D6294">
      <w:pPr>
        <w:pStyle w:val="ListParagraph"/>
        <w:numPr>
          <w:ilvl w:val="0"/>
          <w:numId w:val="16"/>
        </w:numPr>
        <w:spacing w:after="160" w:line="360" w:lineRule="auto"/>
        <w:jc w:val="both"/>
      </w:pPr>
      <w:hyperlink r:id="rId28" w:history="1">
        <w:r w:rsidR="00657201" w:rsidRPr="00E55816">
          <w:rPr>
            <w:rStyle w:val="Hyperlink"/>
          </w:rPr>
          <w:t>https://images.unsplash.com/photo-1556767576-cf0a4a80e5b8?q=80&amp;w=2874&amp;auto=format&amp;fit=crop&amp;ixlib=rb-4.0.3&amp;ixid=M3wxMjA3fDB8MHxwaG90by1wYWdlfHx8fGVufDB8fHx8fA%3D%3D</w:t>
        </w:r>
      </w:hyperlink>
      <w:r w:rsidR="00657201">
        <w:t xml:space="preserve"> </w:t>
      </w:r>
    </w:p>
    <w:p w14:paraId="20EBA933" w14:textId="79956718" w:rsidR="00657201" w:rsidRDefault="00000000" w:rsidP="003D6294">
      <w:pPr>
        <w:pStyle w:val="ListParagraph"/>
        <w:numPr>
          <w:ilvl w:val="0"/>
          <w:numId w:val="16"/>
        </w:numPr>
        <w:spacing w:after="160" w:line="360" w:lineRule="auto"/>
        <w:jc w:val="both"/>
      </w:pPr>
      <w:hyperlink r:id="rId29" w:history="1">
        <w:r w:rsidR="00657201" w:rsidRPr="00E55816">
          <w:rPr>
            <w:rStyle w:val="Hyperlink"/>
          </w:rPr>
          <w:t>https://images.unsplash.com/photo-1685702563055-d1e74ffc53b3?q=80&amp;w=2938&amp;auto=format&amp;fit=crop&amp;ixlib=rb-4.0.3&amp;ixid=M3wxMjA3fDB8MHxwaG90by1wYWdlfHx8fGVufDB8fHx8fA%3D%3D</w:t>
        </w:r>
      </w:hyperlink>
      <w:r w:rsidR="00657201">
        <w:t xml:space="preserve"> </w:t>
      </w:r>
    </w:p>
    <w:p w14:paraId="411E7E3A" w14:textId="18DB69AC" w:rsidR="00657201" w:rsidRDefault="00000000" w:rsidP="003D6294">
      <w:pPr>
        <w:pStyle w:val="ListParagraph"/>
        <w:numPr>
          <w:ilvl w:val="0"/>
          <w:numId w:val="16"/>
        </w:numPr>
        <w:spacing w:after="160" w:line="360" w:lineRule="auto"/>
        <w:jc w:val="both"/>
      </w:pPr>
      <w:hyperlink r:id="rId30" w:history="1">
        <w:r w:rsidR="00657201" w:rsidRPr="00E55816">
          <w:rPr>
            <w:rStyle w:val="Hyperlink"/>
          </w:rPr>
          <w:t>https://images.unsplash.com/photo-1495546968767-f0573cca821e?q=80&amp;w=2831&amp;auto=format&amp;fit=crop&amp;ixlib=rb-4.0.3&amp;ixid=M3wxMjA3fDB8MHxwaG90by1wYWdlfHx8fGVufDB8fHx8fA%3D%3D</w:t>
        </w:r>
      </w:hyperlink>
      <w:r w:rsidR="00657201">
        <w:t xml:space="preserve"> </w:t>
      </w:r>
    </w:p>
    <w:p w14:paraId="3438C170" w14:textId="0D4379B0" w:rsidR="00657201" w:rsidRDefault="00000000" w:rsidP="003D6294">
      <w:pPr>
        <w:pStyle w:val="ListParagraph"/>
        <w:numPr>
          <w:ilvl w:val="0"/>
          <w:numId w:val="16"/>
        </w:numPr>
        <w:spacing w:after="160" w:line="360" w:lineRule="auto"/>
        <w:jc w:val="both"/>
      </w:pPr>
      <w:hyperlink r:id="rId31" w:history="1">
        <w:r w:rsidR="00657201" w:rsidRPr="00E55816">
          <w:rPr>
            <w:rStyle w:val="Hyperlink"/>
          </w:rPr>
          <w:t>https://images.unsplash.com/photo-1594895163638-89dfb5c0353d?q=80&amp;w=2940&amp;auto=format&amp;fit=crop&amp;ixlib=rb-4.0.3&amp;ixid=M3wxMjA3fDB8MHxwaG90by1wYWdlfHx8fGVufDB8fHx8fA%3D%3D</w:t>
        </w:r>
      </w:hyperlink>
      <w:r w:rsidR="00657201">
        <w:t xml:space="preserve"> </w:t>
      </w:r>
    </w:p>
    <w:p w14:paraId="49581AAF" w14:textId="6E844A6F" w:rsidR="00657201" w:rsidRDefault="00000000" w:rsidP="003D6294">
      <w:pPr>
        <w:pStyle w:val="ListParagraph"/>
        <w:numPr>
          <w:ilvl w:val="0"/>
          <w:numId w:val="16"/>
        </w:numPr>
        <w:spacing w:after="160" w:line="360" w:lineRule="auto"/>
        <w:jc w:val="both"/>
      </w:pPr>
      <w:hyperlink r:id="rId32" w:history="1">
        <w:r w:rsidR="00657201" w:rsidRPr="00E55816">
          <w:rPr>
            <w:rStyle w:val="Hyperlink"/>
          </w:rPr>
          <w:t>https://images.unsplash.com/photo-1560264280-88b68371db39?q=80&amp;w=2940&amp;auto=format&amp;fit=crop&amp;ixlib=rb-4.0.3&amp;ixid=M3wxMjA3fDB8MHxwaG90by1wYWdlfHx8fGVufDB8fHx8fA%3D%3D</w:t>
        </w:r>
      </w:hyperlink>
      <w:r w:rsidR="00657201">
        <w:t xml:space="preserve"> </w:t>
      </w:r>
    </w:p>
    <w:p w14:paraId="2B34A7FA" w14:textId="0E56D781" w:rsidR="00816353" w:rsidRDefault="00000000" w:rsidP="003D6294">
      <w:pPr>
        <w:pStyle w:val="ListParagraph"/>
        <w:numPr>
          <w:ilvl w:val="0"/>
          <w:numId w:val="16"/>
        </w:numPr>
        <w:spacing w:after="160" w:line="360" w:lineRule="auto"/>
        <w:jc w:val="both"/>
      </w:pPr>
      <w:hyperlink r:id="rId33" w:history="1">
        <w:r w:rsidR="00816353" w:rsidRPr="00E55816">
          <w:rPr>
            <w:rStyle w:val="Hyperlink"/>
          </w:rPr>
          <w:t>https://i.pinimg.com/564x/23/7a/c0/237ac09b3d43f789d05bd2a58e2534d6.jpg</w:t>
        </w:r>
      </w:hyperlink>
      <w:r w:rsidR="00816353">
        <w:t xml:space="preserve"> </w:t>
      </w:r>
    </w:p>
    <w:p w14:paraId="30B6647B" w14:textId="280B5F71" w:rsidR="00816353" w:rsidRDefault="00000000" w:rsidP="003D6294">
      <w:pPr>
        <w:pStyle w:val="ListParagraph"/>
        <w:numPr>
          <w:ilvl w:val="0"/>
          <w:numId w:val="16"/>
        </w:numPr>
        <w:spacing w:after="160" w:line="360" w:lineRule="auto"/>
        <w:jc w:val="both"/>
      </w:pPr>
      <w:hyperlink r:id="rId34" w:history="1">
        <w:r w:rsidR="00816353" w:rsidRPr="00E55816">
          <w:rPr>
            <w:rStyle w:val="Hyperlink"/>
          </w:rPr>
          <w:t>https://i.pinimg.com/564x/73/13/02/731302eee2a4680f0bcb63204d41ea93.jpg</w:t>
        </w:r>
      </w:hyperlink>
      <w:r w:rsidR="00816353">
        <w:t xml:space="preserve"> </w:t>
      </w:r>
    </w:p>
    <w:p w14:paraId="70123C6E" w14:textId="4E1F42CC" w:rsidR="008A4242" w:rsidRPr="00C20D2A" w:rsidRDefault="00000000" w:rsidP="008A4242">
      <w:pPr>
        <w:pStyle w:val="ListParagraph"/>
        <w:numPr>
          <w:ilvl w:val="0"/>
          <w:numId w:val="16"/>
        </w:numPr>
        <w:spacing w:after="160" w:line="360" w:lineRule="auto"/>
        <w:jc w:val="both"/>
        <w:rPr>
          <w:rStyle w:val="Hyperlink"/>
          <w:color w:val="auto"/>
          <w:u w:val="none"/>
        </w:rPr>
      </w:pPr>
      <w:hyperlink r:id="rId35" w:history="1">
        <w:r w:rsidR="00816353" w:rsidRPr="00E55816">
          <w:rPr>
            <w:rStyle w:val="Hyperlink"/>
          </w:rPr>
          <w:t>https://i.pinimg.com/564x/64/28/c4/6428c4b948d7ffe8728044d06460e338.jpg</w:t>
        </w:r>
      </w:hyperlink>
    </w:p>
    <w:p w14:paraId="0F0E4BCA" w14:textId="62E1ADE9" w:rsidR="00C20D2A" w:rsidRDefault="00000000" w:rsidP="008A4242">
      <w:pPr>
        <w:pStyle w:val="ListParagraph"/>
        <w:numPr>
          <w:ilvl w:val="0"/>
          <w:numId w:val="16"/>
        </w:numPr>
        <w:spacing w:after="160" w:line="360" w:lineRule="auto"/>
        <w:jc w:val="both"/>
      </w:pPr>
      <w:hyperlink r:id="rId36" w:history="1">
        <w:r w:rsidR="00C20D2A" w:rsidRPr="0006173E">
          <w:rPr>
            <w:rStyle w:val="Hyperlink"/>
          </w:rPr>
          <w:t>https://cdnjs.cloudflare.com/ajax/libs/font-awesome/6.2.1/css/all.min.css</w:t>
        </w:r>
      </w:hyperlink>
      <w:r w:rsidR="00C20D2A">
        <w:t xml:space="preserve"> </w:t>
      </w:r>
    </w:p>
    <w:p w14:paraId="7F2F3E34" w14:textId="43CBD369" w:rsidR="00C20D2A" w:rsidRDefault="00000000" w:rsidP="008A4242">
      <w:pPr>
        <w:pStyle w:val="ListParagraph"/>
        <w:numPr>
          <w:ilvl w:val="0"/>
          <w:numId w:val="16"/>
        </w:numPr>
        <w:spacing w:after="160" w:line="360" w:lineRule="auto"/>
        <w:jc w:val="both"/>
      </w:pPr>
      <w:hyperlink r:id="rId37" w:history="1">
        <w:r w:rsidR="00C20D2A" w:rsidRPr="0006173E">
          <w:rPr>
            <w:rStyle w:val="Hyperlink"/>
          </w:rPr>
          <w:t>https://developer.mozilla.org/en-US/docs/Web/CSS</w:t>
        </w:r>
      </w:hyperlink>
      <w:r w:rsidR="00C20D2A">
        <w:t xml:space="preserve"> </w:t>
      </w:r>
    </w:p>
    <w:p w14:paraId="5070A058" w14:textId="1AE35A8C" w:rsidR="00C20D2A" w:rsidRPr="00EA030E" w:rsidRDefault="00000000" w:rsidP="008A4242">
      <w:pPr>
        <w:pStyle w:val="ListParagraph"/>
        <w:numPr>
          <w:ilvl w:val="0"/>
          <w:numId w:val="16"/>
        </w:numPr>
        <w:spacing w:after="160" w:line="360" w:lineRule="auto"/>
        <w:jc w:val="both"/>
      </w:pPr>
      <w:hyperlink r:id="rId38" w:history="1">
        <w:r w:rsidR="00C20D2A" w:rsidRPr="0006173E">
          <w:rPr>
            <w:rStyle w:val="Hyperlink"/>
          </w:rPr>
          <w:t>https://developer.mozilla.org/en-US/docs/Web/JavaScript</w:t>
        </w:r>
      </w:hyperlink>
      <w:r w:rsidR="00C20D2A">
        <w:t xml:space="preserve"> </w:t>
      </w:r>
    </w:p>
    <w:p w14:paraId="48EC5355" w14:textId="77777777" w:rsidR="00395A8E" w:rsidRPr="00395A8E" w:rsidRDefault="00395A8E"/>
    <w:p w14:paraId="688DD6D1" w14:textId="397F662B" w:rsidR="008C6276" w:rsidRDefault="008C6276" w:rsidP="00E77061">
      <w:pPr>
        <w:spacing w:after="200" w:line="276" w:lineRule="auto"/>
        <w:rPr>
          <w:shd w:val="clear" w:color="auto" w:fill="FFFFFF"/>
        </w:rPr>
      </w:pPr>
    </w:p>
    <w:p w14:paraId="4484B8E1" w14:textId="77777777" w:rsidR="00807139" w:rsidRDefault="00807139" w:rsidP="00E77061">
      <w:pPr>
        <w:spacing w:after="200" w:line="276" w:lineRule="auto"/>
        <w:rPr>
          <w:shd w:val="clear" w:color="auto" w:fill="FFFFFF"/>
        </w:rPr>
      </w:pPr>
    </w:p>
    <w:p w14:paraId="744FA80E" w14:textId="77777777" w:rsidR="00807139" w:rsidRDefault="00807139" w:rsidP="00E77061">
      <w:pPr>
        <w:spacing w:after="200" w:line="276" w:lineRule="auto"/>
        <w:rPr>
          <w:shd w:val="clear" w:color="auto" w:fill="FFFFFF"/>
        </w:rPr>
      </w:pPr>
    </w:p>
    <w:p w14:paraId="26D725E4" w14:textId="77777777" w:rsidR="00807139" w:rsidRDefault="00807139" w:rsidP="00E77061">
      <w:pPr>
        <w:spacing w:after="200" w:line="276" w:lineRule="auto"/>
        <w:rPr>
          <w:shd w:val="clear" w:color="auto" w:fill="FFFFFF"/>
        </w:rPr>
      </w:pPr>
    </w:p>
    <w:p w14:paraId="62867B87" w14:textId="7F5B3DA5" w:rsidR="00807139" w:rsidRPr="00807139" w:rsidRDefault="00807139" w:rsidP="00807139">
      <w:pPr>
        <w:pStyle w:val="ListParagraph"/>
        <w:spacing w:after="200" w:line="276" w:lineRule="auto"/>
        <w:ind w:left="4320"/>
        <w:rPr>
          <w:shd w:val="clear" w:color="auto" w:fill="FFFFFF"/>
        </w:rPr>
      </w:pPr>
    </w:p>
    <w:sectPr w:rsidR="00807139" w:rsidRPr="00807139" w:rsidSect="007277AD">
      <w:headerReference w:type="default" r:id="rId39"/>
      <w:footerReference w:type="default" r:id="rId40"/>
      <w:headerReference w:type="first" r:id="rId41"/>
      <w:footerReference w:type="first" r:id="rId4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316BD" w14:textId="77777777" w:rsidR="00746252" w:rsidRDefault="00746252" w:rsidP="00273E4A">
      <w:r>
        <w:separator/>
      </w:r>
    </w:p>
  </w:endnote>
  <w:endnote w:type="continuationSeparator" w:id="0">
    <w:p w14:paraId="34480F6C" w14:textId="77777777" w:rsidR="00746252" w:rsidRDefault="0074625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4973E" w14:textId="77777777" w:rsidR="00746252" w:rsidRDefault="00746252" w:rsidP="00273E4A">
      <w:r>
        <w:separator/>
      </w:r>
    </w:p>
  </w:footnote>
  <w:footnote w:type="continuationSeparator" w:id="0">
    <w:p w14:paraId="4292AC04" w14:textId="77777777" w:rsidR="00746252" w:rsidRDefault="0074625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1B64F94" w:rsidR="005D0782" w:rsidRPr="00C72328" w:rsidRDefault="00C72328"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5CE07F7C"/>
    <w:lvl w:ilvl="0" w:tplc="43D0ED8A">
      <w:start w:val="1"/>
      <w:numFmt w:val="bullet"/>
      <w:lvlText w:val="-"/>
      <w:lvlJc w:val="left"/>
      <w:pPr>
        <w:tabs>
          <w:tab w:val="num" w:pos="720"/>
        </w:tabs>
        <w:ind w:left="720" w:hanging="360"/>
      </w:pPr>
      <w:rPr>
        <w:rFonts w:ascii="Times New Roman" w:eastAsia="MS Mincho" w:hAnsi="Times New Roman" w:cs="Times New Roman" w:hint="default"/>
      </w:r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3708CA"/>
    <w:multiLevelType w:val="hybridMultilevel"/>
    <w:tmpl w:val="9FFE786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0481881"/>
    <w:multiLevelType w:val="hybridMultilevel"/>
    <w:tmpl w:val="8B42D31E"/>
    <w:lvl w:ilvl="0" w:tplc="43D0ED8A">
      <w:start w:val="1"/>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ADF20C2"/>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637067C"/>
    <w:multiLevelType w:val="hybridMultilevel"/>
    <w:tmpl w:val="F79251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2420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3380AC8"/>
    <w:multiLevelType w:val="hybridMultilevel"/>
    <w:tmpl w:val="ADC26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4"/>
  </w:num>
  <w:num w:numId="4" w16cid:durableId="1414398655">
    <w:abstractNumId w:val="8"/>
  </w:num>
  <w:num w:numId="5" w16cid:durableId="1865751856">
    <w:abstractNumId w:val="18"/>
  </w:num>
  <w:num w:numId="6" w16cid:durableId="832599873">
    <w:abstractNumId w:val="13"/>
  </w:num>
  <w:num w:numId="7" w16cid:durableId="273369844">
    <w:abstractNumId w:val="19"/>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21"/>
  </w:num>
  <w:num w:numId="14" w16cid:durableId="1929850747">
    <w:abstractNumId w:val="2"/>
  </w:num>
  <w:num w:numId="15" w16cid:durableId="1063333334">
    <w:abstractNumId w:val="9"/>
  </w:num>
  <w:num w:numId="16" w16cid:durableId="23022377">
    <w:abstractNumId w:val="3"/>
  </w:num>
  <w:num w:numId="17" w16cid:durableId="1862936515">
    <w:abstractNumId w:val="6"/>
  </w:num>
  <w:num w:numId="18" w16cid:durableId="1527131563">
    <w:abstractNumId w:val="3"/>
  </w:num>
  <w:num w:numId="19" w16cid:durableId="508523981">
    <w:abstractNumId w:val="5"/>
  </w:num>
  <w:num w:numId="20" w16cid:durableId="20721495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3615435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7906354">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1793556">
    <w:abstractNumId w:val="15"/>
  </w:num>
  <w:num w:numId="24" w16cid:durableId="4581877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86F82"/>
    <w:rsid w:val="000A0C90"/>
    <w:rsid w:val="000A23D8"/>
    <w:rsid w:val="000A36B2"/>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77A64"/>
    <w:rsid w:val="00180105"/>
    <w:rsid w:val="00183F26"/>
    <w:rsid w:val="001955A6"/>
    <w:rsid w:val="001A300E"/>
    <w:rsid w:val="001A5138"/>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41015"/>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2F1D"/>
    <w:rsid w:val="00333E35"/>
    <w:rsid w:val="0033668D"/>
    <w:rsid w:val="003432E6"/>
    <w:rsid w:val="003439D3"/>
    <w:rsid w:val="00345281"/>
    <w:rsid w:val="003526C4"/>
    <w:rsid w:val="003561B4"/>
    <w:rsid w:val="0036420F"/>
    <w:rsid w:val="0036669F"/>
    <w:rsid w:val="00366844"/>
    <w:rsid w:val="0037553B"/>
    <w:rsid w:val="0038376D"/>
    <w:rsid w:val="00384C7B"/>
    <w:rsid w:val="00387D06"/>
    <w:rsid w:val="00391027"/>
    <w:rsid w:val="00395A8E"/>
    <w:rsid w:val="003A1788"/>
    <w:rsid w:val="003A21B2"/>
    <w:rsid w:val="003A3C81"/>
    <w:rsid w:val="003B1D05"/>
    <w:rsid w:val="003B22F4"/>
    <w:rsid w:val="003B27CC"/>
    <w:rsid w:val="003B5F77"/>
    <w:rsid w:val="003C07AD"/>
    <w:rsid w:val="003C0A29"/>
    <w:rsid w:val="003C1CE6"/>
    <w:rsid w:val="003D6294"/>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06D4D"/>
    <w:rsid w:val="00520E03"/>
    <w:rsid w:val="00525C7F"/>
    <w:rsid w:val="005314B7"/>
    <w:rsid w:val="00535DA7"/>
    <w:rsid w:val="00542F38"/>
    <w:rsid w:val="005447D7"/>
    <w:rsid w:val="0055410B"/>
    <w:rsid w:val="00555B4C"/>
    <w:rsid w:val="00556E41"/>
    <w:rsid w:val="00564AAB"/>
    <w:rsid w:val="00571B72"/>
    <w:rsid w:val="00582417"/>
    <w:rsid w:val="00582E4C"/>
    <w:rsid w:val="005A072D"/>
    <w:rsid w:val="005A2EBA"/>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24EA1"/>
    <w:rsid w:val="00631671"/>
    <w:rsid w:val="00635EE5"/>
    <w:rsid w:val="00643F75"/>
    <w:rsid w:val="00657201"/>
    <w:rsid w:val="00664137"/>
    <w:rsid w:val="0066575E"/>
    <w:rsid w:val="0067443D"/>
    <w:rsid w:val="0067791B"/>
    <w:rsid w:val="00690E36"/>
    <w:rsid w:val="006929C3"/>
    <w:rsid w:val="006D0821"/>
    <w:rsid w:val="006D36BC"/>
    <w:rsid w:val="006F4D80"/>
    <w:rsid w:val="00701ECA"/>
    <w:rsid w:val="007052E0"/>
    <w:rsid w:val="0070602A"/>
    <w:rsid w:val="00706DD9"/>
    <w:rsid w:val="007132FA"/>
    <w:rsid w:val="0071363F"/>
    <w:rsid w:val="00720962"/>
    <w:rsid w:val="0072245D"/>
    <w:rsid w:val="007277AD"/>
    <w:rsid w:val="00737595"/>
    <w:rsid w:val="007411A7"/>
    <w:rsid w:val="00746054"/>
    <w:rsid w:val="00746252"/>
    <w:rsid w:val="0075120A"/>
    <w:rsid w:val="00753E72"/>
    <w:rsid w:val="007814A2"/>
    <w:rsid w:val="00782602"/>
    <w:rsid w:val="00787247"/>
    <w:rsid w:val="007955AD"/>
    <w:rsid w:val="007A11D8"/>
    <w:rsid w:val="007A7036"/>
    <w:rsid w:val="007B5A6A"/>
    <w:rsid w:val="007B72CA"/>
    <w:rsid w:val="007C1C37"/>
    <w:rsid w:val="007C249B"/>
    <w:rsid w:val="007E0CB9"/>
    <w:rsid w:val="007E0EE7"/>
    <w:rsid w:val="007F011F"/>
    <w:rsid w:val="008005F7"/>
    <w:rsid w:val="00807139"/>
    <w:rsid w:val="00810737"/>
    <w:rsid w:val="00811C48"/>
    <w:rsid w:val="00815DB3"/>
    <w:rsid w:val="00816353"/>
    <w:rsid w:val="008265F8"/>
    <w:rsid w:val="0083459F"/>
    <w:rsid w:val="0083780E"/>
    <w:rsid w:val="008674E6"/>
    <w:rsid w:val="00876001"/>
    <w:rsid w:val="00876A58"/>
    <w:rsid w:val="00886169"/>
    <w:rsid w:val="0089053D"/>
    <w:rsid w:val="008939EF"/>
    <w:rsid w:val="00894072"/>
    <w:rsid w:val="00895B8D"/>
    <w:rsid w:val="008A4242"/>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239BC"/>
    <w:rsid w:val="00932B6E"/>
    <w:rsid w:val="0093677F"/>
    <w:rsid w:val="00937B93"/>
    <w:rsid w:val="00944ADA"/>
    <w:rsid w:val="009568C5"/>
    <w:rsid w:val="00961A2D"/>
    <w:rsid w:val="0097243E"/>
    <w:rsid w:val="00973849"/>
    <w:rsid w:val="00974E5F"/>
    <w:rsid w:val="009832E4"/>
    <w:rsid w:val="009A2464"/>
    <w:rsid w:val="009A3737"/>
    <w:rsid w:val="009C7801"/>
    <w:rsid w:val="009D545E"/>
    <w:rsid w:val="009E29D9"/>
    <w:rsid w:val="009E45DA"/>
    <w:rsid w:val="00A0789A"/>
    <w:rsid w:val="00A1473C"/>
    <w:rsid w:val="00A27FFE"/>
    <w:rsid w:val="00A32343"/>
    <w:rsid w:val="00A46082"/>
    <w:rsid w:val="00A50688"/>
    <w:rsid w:val="00A50AF3"/>
    <w:rsid w:val="00A52589"/>
    <w:rsid w:val="00A52AB7"/>
    <w:rsid w:val="00A53D38"/>
    <w:rsid w:val="00A552D5"/>
    <w:rsid w:val="00A55495"/>
    <w:rsid w:val="00A72CDE"/>
    <w:rsid w:val="00A85B37"/>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47E2"/>
    <w:rsid w:val="00B25A20"/>
    <w:rsid w:val="00B36225"/>
    <w:rsid w:val="00B440FB"/>
    <w:rsid w:val="00B46313"/>
    <w:rsid w:val="00B4674F"/>
    <w:rsid w:val="00B517FB"/>
    <w:rsid w:val="00B67595"/>
    <w:rsid w:val="00B7140C"/>
    <w:rsid w:val="00B81979"/>
    <w:rsid w:val="00B948DA"/>
    <w:rsid w:val="00B9609E"/>
    <w:rsid w:val="00BA24DA"/>
    <w:rsid w:val="00BC18A9"/>
    <w:rsid w:val="00BC4804"/>
    <w:rsid w:val="00BC6DE8"/>
    <w:rsid w:val="00BE0705"/>
    <w:rsid w:val="00BF2997"/>
    <w:rsid w:val="00BF7C45"/>
    <w:rsid w:val="00C014A1"/>
    <w:rsid w:val="00C15FA6"/>
    <w:rsid w:val="00C20D2A"/>
    <w:rsid w:val="00C25F66"/>
    <w:rsid w:val="00C44051"/>
    <w:rsid w:val="00C525FC"/>
    <w:rsid w:val="00C53C92"/>
    <w:rsid w:val="00C56C03"/>
    <w:rsid w:val="00C57A8A"/>
    <w:rsid w:val="00C57FE8"/>
    <w:rsid w:val="00C62640"/>
    <w:rsid w:val="00C64E6B"/>
    <w:rsid w:val="00C6549A"/>
    <w:rsid w:val="00C72328"/>
    <w:rsid w:val="00C8040C"/>
    <w:rsid w:val="00C8483C"/>
    <w:rsid w:val="00C85ABB"/>
    <w:rsid w:val="00C915BF"/>
    <w:rsid w:val="00CA016D"/>
    <w:rsid w:val="00CA2529"/>
    <w:rsid w:val="00CA3C73"/>
    <w:rsid w:val="00CB3B33"/>
    <w:rsid w:val="00CB736B"/>
    <w:rsid w:val="00CD0A8B"/>
    <w:rsid w:val="00CD25B6"/>
    <w:rsid w:val="00CD64BC"/>
    <w:rsid w:val="00CE3ECC"/>
    <w:rsid w:val="00CE3F98"/>
    <w:rsid w:val="00CF11B0"/>
    <w:rsid w:val="00D065FB"/>
    <w:rsid w:val="00D121E5"/>
    <w:rsid w:val="00D22C95"/>
    <w:rsid w:val="00D30822"/>
    <w:rsid w:val="00D33F3B"/>
    <w:rsid w:val="00D34186"/>
    <w:rsid w:val="00D3685C"/>
    <w:rsid w:val="00D37E0D"/>
    <w:rsid w:val="00D47C75"/>
    <w:rsid w:val="00D60A6D"/>
    <w:rsid w:val="00D67DFC"/>
    <w:rsid w:val="00D80B41"/>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E10A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807139"/>
    <w:rPr>
      <w:color w:val="D2611C" w:themeColor="hyperlink"/>
      <w:u w:val="single"/>
    </w:rPr>
  </w:style>
  <w:style w:type="character" w:styleId="UnresolvedMention">
    <w:name w:val="Unresolved Mention"/>
    <w:basedOn w:val="DefaultParagraphFont"/>
    <w:uiPriority w:val="99"/>
    <w:semiHidden/>
    <w:unhideWhenUsed/>
    <w:rsid w:val="00807139"/>
    <w:rPr>
      <w:color w:val="605E5C"/>
      <w:shd w:val="clear" w:color="auto" w:fill="E1DFDD"/>
    </w:rPr>
  </w:style>
  <w:style w:type="character" w:styleId="FollowedHyperlink">
    <w:name w:val="FollowedHyperlink"/>
    <w:basedOn w:val="DefaultParagraphFont"/>
    <w:uiPriority w:val="99"/>
    <w:semiHidden/>
    <w:unhideWhenUsed/>
    <w:rsid w:val="008A4242"/>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9470">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50896236">
      <w:bodyDiv w:val="1"/>
      <w:marLeft w:val="0"/>
      <w:marRight w:val="0"/>
      <w:marTop w:val="0"/>
      <w:marBottom w:val="0"/>
      <w:divBdr>
        <w:top w:val="none" w:sz="0" w:space="0" w:color="auto"/>
        <w:left w:val="none" w:sz="0" w:space="0" w:color="auto"/>
        <w:bottom w:val="none" w:sz="0" w:space="0" w:color="auto"/>
        <w:right w:val="none" w:sz="0" w:space="0" w:color="auto"/>
      </w:divBdr>
      <w:divsChild>
        <w:div w:id="10496523">
          <w:marLeft w:val="0"/>
          <w:marRight w:val="0"/>
          <w:marTop w:val="0"/>
          <w:marBottom w:val="0"/>
          <w:divBdr>
            <w:top w:val="none" w:sz="0" w:space="0" w:color="auto"/>
            <w:left w:val="none" w:sz="0" w:space="0" w:color="auto"/>
            <w:bottom w:val="none" w:sz="0" w:space="0" w:color="auto"/>
            <w:right w:val="none" w:sz="0" w:space="0" w:color="auto"/>
          </w:divBdr>
          <w:divsChild>
            <w:div w:id="124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851">
      <w:bodyDiv w:val="1"/>
      <w:marLeft w:val="0"/>
      <w:marRight w:val="0"/>
      <w:marTop w:val="0"/>
      <w:marBottom w:val="0"/>
      <w:divBdr>
        <w:top w:val="none" w:sz="0" w:space="0" w:color="auto"/>
        <w:left w:val="none" w:sz="0" w:space="0" w:color="auto"/>
        <w:bottom w:val="none" w:sz="0" w:space="0" w:color="auto"/>
        <w:right w:val="none" w:sz="0" w:space="0" w:color="auto"/>
      </w:divBdr>
    </w:div>
    <w:div w:id="784081002">
      <w:bodyDiv w:val="1"/>
      <w:marLeft w:val="0"/>
      <w:marRight w:val="0"/>
      <w:marTop w:val="0"/>
      <w:marBottom w:val="0"/>
      <w:divBdr>
        <w:top w:val="none" w:sz="0" w:space="0" w:color="auto"/>
        <w:left w:val="none" w:sz="0" w:space="0" w:color="auto"/>
        <w:bottom w:val="none" w:sz="0" w:space="0" w:color="auto"/>
        <w:right w:val="none" w:sz="0" w:space="0" w:color="auto"/>
      </w:divBdr>
    </w:div>
    <w:div w:id="932781507">
      <w:bodyDiv w:val="1"/>
      <w:marLeft w:val="0"/>
      <w:marRight w:val="0"/>
      <w:marTop w:val="0"/>
      <w:marBottom w:val="0"/>
      <w:divBdr>
        <w:top w:val="none" w:sz="0" w:space="0" w:color="auto"/>
        <w:left w:val="none" w:sz="0" w:space="0" w:color="auto"/>
        <w:bottom w:val="none" w:sz="0" w:space="0" w:color="auto"/>
        <w:right w:val="none" w:sz="0" w:space="0" w:color="auto"/>
      </w:divBdr>
    </w:div>
    <w:div w:id="149502661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 w:id="21392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css/default.asp" TargetMode="External"/><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hyperlink" Target="https://i.pinimg.com/564x/73/13/02/731302eee2a4680f0bcb63204d41ea93.jp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mages.unsplash.com/photo-1685702563055-d1e74ffc53b3?q=80&amp;w=2938&amp;auto=format&amp;fit=crop&amp;ixlib=rb-4.0.3&amp;ixid=M3wxMjA3fDB8MHxwaG90by1wYWdlfHx8fGVufDB8fHx8fA%3D%3D"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kkellogg.com/en-us/home.html" TargetMode="External"/><Relationship Id="rId32" Type="http://schemas.openxmlformats.org/officeDocument/2006/relationships/hyperlink" Target="https://images.unsplash.com/photo-1560264280-88b68371db39?q=80&amp;w=2940&amp;auto=format&amp;fit=crop&amp;ixlib=rb-4.0.3&amp;ixid=M3wxMjA3fDB8MHxwaG90by1wYWdlfHx8fGVufDB8fHx8fA%3D%3D" TargetMode="External"/><Relationship Id="rId37" Type="http://schemas.openxmlformats.org/officeDocument/2006/relationships/hyperlink" Target="https://developer.mozilla.org/en-US/docs/Web/CS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mages.unsplash.com/photo-1556767576-cf0a4a80e5b8?q=80&amp;w=2874&amp;auto=format&amp;fit=crop&amp;ixlib=rb-4.0.3&amp;ixid=M3wxMjA3fDB8MHxwaG90by1wYWdlfHx8fGVufDB8fHx8fA%3D%3D" TargetMode="External"/><Relationship Id="rId36" Type="http://schemas.openxmlformats.org/officeDocument/2006/relationships/hyperlink" Target="https://cdnjs.cloudflare.com/ajax/libs/font-awesome/6.2.1/css/all.min.cs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mages.unsplash.com/photo-1594895163638-89dfb5c0353d?q=80&amp;w=2940&amp;auto=format&amp;fit=crop&amp;ixlib=rb-4.0.3&amp;ixid=M3wxMjA3fDB8MHxwaG90by1wYWdlfHx8fGVufDB8fHx8fA%3D%3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js/default.asp" TargetMode="External"/><Relationship Id="rId30" Type="http://schemas.openxmlformats.org/officeDocument/2006/relationships/hyperlink" Target="https://images.unsplash.com/photo-1495546968767-f0573cca821e?q=80&amp;w=2831&amp;auto=format&amp;fit=crop&amp;ixlib=rb-4.0.3&amp;ixid=M3wxMjA3fDB8MHxwaG90by1wYWdlfHx8fGVufDB8fHx8fA%3D%3D" TargetMode="External"/><Relationship Id="rId35" Type="http://schemas.openxmlformats.org/officeDocument/2006/relationships/hyperlink" Target="https://i.pinimg.com/564x/64/28/c4/6428c4b948d7ffe8728044d06460e338.jpg" TargetMode="External"/><Relationship Id="rId43" Type="http://schemas.openxmlformats.org/officeDocument/2006/relationships/fontTable" Target="fontTable.xml"/><Relationship Id="rId8" Type="http://schemas.openxmlformats.org/officeDocument/2006/relationships/hyperlink" Target="https://www.figma.com/design/Zq5iFmESsaDQKDVTasRmud/VKellogg%E2%80%99s?node-id=269-1249&amp;t=sEmlWZkm1i7oEEbQ-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html/default.asp" TargetMode="External"/><Relationship Id="rId33" Type="http://schemas.openxmlformats.org/officeDocument/2006/relationships/hyperlink" Target="https://i.pinimg.com/564x/23/7a/c0/237ac09b3d43f789d05bd2a58e2534d6.jpg" TargetMode="External"/><Relationship Id="rId38" Type="http://schemas.openxmlformats.org/officeDocument/2006/relationships/hyperlink" Target="https://developer.mozilla.org/en-US/docs/Web/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0</TotalTime>
  <Pages>3</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2020 MARCELLA FEBBY FELLIANA</cp:lastModifiedBy>
  <cp:revision>1</cp:revision>
  <cp:lastPrinted>2024-06-18T19:54:00Z</cp:lastPrinted>
  <dcterms:created xsi:type="dcterms:W3CDTF">2024-06-18T19:54:00Z</dcterms:created>
  <dcterms:modified xsi:type="dcterms:W3CDTF">2024-06-18T20:18:00Z</dcterms:modified>
</cp:coreProperties>
</file>